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vedvært – layouttabel"/>
      </w:tblPr>
      <w:tblGrid>
        <w:gridCol w:w="3544"/>
        <w:gridCol w:w="6978"/>
      </w:tblGrid>
      <w:tr w:rsidR="002C2CDD" w:rsidRPr="00906BEE" w14:paraId="4AFBE76D" w14:textId="77777777" w:rsidTr="240D329E">
        <w:tc>
          <w:tcPr>
            <w:tcW w:w="3544" w:type="dxa"/>
            <w:tcMar>
              <w:top w:w="504" w:type="dxa"/>
              <w:right w:w="720" w:type="dxa"/>
            </w:tcMar>
          </w:tcPr>
          <w:p w14:paraId="37EF5FBB" w14:textId="77777777" w:rsidR="00523479" w:rsidRPr="00603250" w:rsidRDefault="00603250" w:rsidP="00523479">
            <w:pPr>
              <w:pStyle w:val="Initialer"/>
              <w:rPr>
                <w:color w:val="7030A0"/>
              </w:rPr>
            </w:pPr>
            <w:r>
              <w:rPr>
                <w:noProof/>
                <w:lang w:bidi="da-DK"/>
              </w:rPr>
              <w:drawing>
                <wp:anchor distT="0" distB="0" distL="114300" distR="114300" simplePos="0" relativeHeight="251658241" behindDoc="0" locked="0" layoutInCell="1" allowOverlap="1" wp14:anchorId="4B56D61B" wp14:editId="5D609E8D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-516890</wp:posOffset>
                  </wp:positionV>
                  <wp:extent cx="1818026" cy="1818005"/>
                  <wp:effectExtent l="0" t="19050" r="10795" b="29845"/>
                  <wp:wrapNone/>
                  <wp:docPr id="24" name="Diagram 2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0EC9" w:rsidRPr="00603250">
              <w:rPr>
                <w:noProof/>
                <w:color w:val="7030A0"/>
                <w:lang w:bidi="da-DK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F05CCDB" wp14:editId="1C90DDA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ød rektangel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ød cirkel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Hvid cirkel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0EB26" id="Gruppe 1" o:spid="_x0000_s1026" style="position:absolute;margin-left:.65pt;margin-top:-40.3pt;width:524.85pt;height:142.55pt;z-index:-251658240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">
                      <v:rect id="Rød rektangel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2ecec2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ød cirkel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2ecec2 [3204]" stroked="f" strokeweight="1pt">
                        <v:stroke joinstyle="miter"/>
                      </v:shape>
                      <v:oval id="Hvid cirkel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753860E6" w14:textId="77777777" w:rsidR="00A50939" w:rsidRPr="00906BEE" w:rsidRDefault="009A39DD" w:rsidP="007569C1">
            <w:pPr>
              <w:pStyle w:val="Overskrift3"/>
            </w:pPr>
            <w:r>
              <w:t>Om mig</w:t>
            </w:r>
          </w:p>
          <w:p w14:paraId="0EEA3AD7" w14:textId="05A8E90B" w:rsidR="002C2CDD" w:rsidRPr="00906BEE" w:rsidRDefault="00682764" w:rsidP="00682764">
            <w:r>
              <w:t xml:space="preserve">Jeg hedder Magnus Borregaard Jeg er født den 3. </w:t>
            </w:r>
            <w:r w:rsidR="00A14672">
              <w:t>december</w:t>
            </w:r>
            <w:r>
              <w:t xml:space="preserve"> 2005</w:t>
            </w:r>
            <w:r w:rsidR="35C90A9F">
              <w:t>.</w:t>
            </w:r>
            <w:r>
              <w:t xml:space="preserve"> Jeg er i gang med at tage en EUD på Roskilde teknisk skole Desuden kan </w:t>
            </w:r>
            <w:r w:rsidR="7D8ABBD1">
              <w:t>jeg</w:t>
            </w:r>
            <w:r>
              <w:t>godt lide at spille computer</w:t>
            </w:r>
            <w:r w:rsidR="5C2CEF8D">
              <w:t>.</w:t>
            </w:r>
            <w:r>
              <w:t xml:space="preserve"> </w:t>
            </w:r>
            <w:r w:rsidR="503F8D4B">
              <w:t>U</w:t>
            </w:r>
            <w:r>
              <w:t xml:space="preserve">d over det har jeg også et </w:t>
            </w:r>
            <w:r w:rsidR="00E558CF">
              <w:t>fritidsjob</w:t>
            </w:r>
            <w:r>
              <w:t xml:space="preserve"> i Coop 365 som </w:t>
            </w:r>
            <w:r w:rsidR="00E558CF">
              <w:t>servicemedarbejder</w:t>
            </w:r>
            <w:r>
              <w:t>.</w:t>
            </w:r>
          </w:p>
          <w:p w14:paraId="4ADFF125" w14:textId="77777777" w:rsidR="002C2CDD" w:rsidRPr="00906BEE" w:rsidRDefault="00C74E63" w:rsidP="007569C1">
            <w:pPr>
              <w:pStyle w:val="Overskrift3"/>
            </w:pPr>
            <w:sdt>
              <w:sdtPr>
                <w:alias w:val="Færdigheder:"/>
                <w:tag w:val="Færdigheder:"/>
                <w:id w:val="1490835561"/>
                <w:placeholder>
                  <w:docPart w:val="B4D5F4499883480CBBC98C5DA2019C03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da-DK"/>
                  </w:rPr>
                  <w:t>Færdigheder</w:t>
                </w:r>
              </w:sdtContent>
            </w:sdt>
          </w:p>
          <w:p w14:paraId="0C32E446" w14:textId="77777777" w:rsidR="00741125" w:rsidRDefault="009A39DD" w:rsidP="00A14672">
            <w:pPr>
              <w:pStyle w:val="Listeafsnit"/>
              <w:numPr>
                <w:ilvl w:val="0"/>
                <w:numId w:val="11"/>
              </w:numPr>
            </w:pPr>
            <w:r>
              <w:t>HTML</w:t>
            </w:r>
          </w:p>
          <w:p w14:paraId="176BFE04" w14:textId="77777777" w:rsidR="009A39DD" w:rsidRDefault="009A39DD" w:rsidP="00A14672">
            <w:pPr>
              <w:pStyle w:val="Listeafsnit"/>
              <w:numPr>
                <w:ilvl w:val="0"/>
                <w:numId w:val="11"/>
              </w:numPr>
            </w:pPr>
            <w:r>
              <w:t>CSS</w:t>
            </w:r>
          </w:p>
          <w:p w14:paraId="24FC95DA" w14:textId="77777777" w:rsidR="009A39DD" w:rsidRDefault="009A39DD" w:rsidP="00A14672">
            <w:pPr>
              <w:pStyle w:val="Listeafsnit"/>
              <w:numPr>
                <w:ilvl w:val="0"/>
                <w:numId w:val="11"/>
              </w:numPr>
            </w:pPr>
            <w:r>
              <w:t>Ps</w:t>
            </w:r>
          </w:p>
          <w:p w14:paraId="090DA118" w14:textId="77777777" w:rsidR="00682764" w:rsidRDefault="009A39DD" w:rsidP="00A14672">
            <w:pPr>
              <w:pStyle w:val="Listeafsnit"/>
              <w:numPr>
                <w:ilvl w:val="0"/>
                <w:numId w:val="11"/>
              </w:numPr>
            </w:pPr>
            <w:r>
              <w:t>Ai</w:t>
            </w:r>
          </w:p>
          <w:p w14:paraId="6AE9C179" w14:textId="77777777" w:rsidR="00A14672" w:rsidRDefault="00A14672" w:rsidP="00A14672">
            <w:pPr>
              <w:pStyle w:val="Ingenafstand"/>
              <w:numPr>
                <w:ilvl w:val="0"/>
                <w:numId w:val="11"/>
              </w:numPr>
            </w:pPr>
            <w:r>
              <w:t>Har altid et smil på læben</w:t>
            </w:r>
          </w:p>
          <w:p w14:paraId="24B04229" w14:textId="77777777" w:rsidR="00A14672" w:rsidRDefault="00A14672" w:rsidP="00A14672">
            <w:pPr>
              <w:pStyle w:val="Ingenafstand"/>
              <w:numPr>
                <w:ilvl w:val="0"/>
                <w:numId w:val="11"/>
              </w:numPr>
            </w:pPr>
            <w:r>
              <w:t>Er altid glad</w:t>
            </w:r>
          </w:p>
          <w:p w14:paraId="18E6D479" w14:textId="77777777" w:rsidR="00A14672" w:rsidRDefault="00A14672" w:rsidP="00A14672">
            <w:pPr>
              <w:pStyle w:val="Ingenafstand"/>
              <w:numPr>
                <w:ilvl w:val="0"/>
                <w:numId w:val="11"/>
              </w:numPr>
            </w:pPr>
            <w:r>
              <w:t>Hurtig til at lære</w:t>
            </w:r>
          </w:p>
          <w:p w14:paraId="6A71D48F" w14:textId="77777777" w:rsidR="00A14672" w:rsidRDefault="00A14672" w:rsidP="00A14672">
            <w:pPr>
              <w:pStyle w:val="Ingenafstand"/>
              <w:numPr>
                <w:ilvl w:val="0"/>
                <w:numId w:val="11"/>
              </w:numPr>
            </w:pPr>
            <w:r>
              <w:t>Venlig</w:t>
            </w:r>
          </w:p>
          <w:p w14:paraId="2BF47167" w14:textId="77777777" w:rsidR="00A14672" w:rsidRDefault="00A14672" w:rsidP="00A14672">
            <w:pPr>
              <w:pStyle w:val="Ingenafstand"/>
              <w:numPr>
                <w:ilvl w:val="0"/>
                <w:numId w:val="11"/>
              </w:numPr>
            </w:pPr>
            <w:r>
              <w:t xml:space="preserve">Stresser sjældent </w:t>
            </w:r>
          </w:p>
          <w:p w14:paraId="5BAF5522" w14:textId="77777777" w:rsidR="009A39DD" w:rsidRPr="00682764" w:rsidRDefault="00A14672" w:rsidP="00682764">
            <w:pPr>
              <w:pStyle w:val="Ingenafstand"/>
              <w:numPr>
                <w:ilvl w:val="0"/>
                <w:numId w:val="11"/>
              </w:numPr>
            </w:pPr>
            <w:r>
              <w:t>God at arbejde med</w:t>
            </w:r>
          </w:p>
        </w:tc>
        <w:tc>
          <w:tcPr>
            <w:tcW w:w="6978" w:type="dxa"/>
            <w:tcMar>
              <w:top w:w="504" w:type="dxa"/>
              <w:left w:w="0" w:type="dxa"/>
            </w:tcMar>
          </w:tcPr>
          <w:tbl>
            <w:tblPr>
              <w:tblStyle w:val="Tabel-Git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Overskrift – layouttabel"/>
            </w:tblPr>
            <w:tblGrid>
              <w:gridCol w:w="6978"/>
            </w:tblGrid>
            <w:tr w:rsidR="00C612DA" w:rsidRPr="00906BEE" w14:paraId="1AEAC800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061D596" w14:textId="77777777" w:rsidR="00C612DA" w:rsidRPr="00906BEE" w:rsidRDefault="00C74E63" w:rsidP="00C612DA">
                  <w:pPr>
                    <w:pStyle w:val="Overskrift1"/>
                    <w:outlineLvl w:val="0"/>
                  </w:pPr>
                  <w:sdt>
                    <w:sdtPr>
                      <w:alias w:val="Angiv dit navn:"/>
                      <w:tag w:val="Angiv dit navn:"/>
                      <w:id w:val="-296147368"/>
                      <w:placeholder>
                        <w:docPart w:val="AF93DB2977264FC2B16C1B782C7643F9"/>
                      </w:placeholder>
                      <w15:appearance w15:val="hidden"/>
                    </w:sdtPr>
                    <w:sdtContent>
                      <w:r w:rsidR="00292906">
                        <w:t>Magnus Borregaard</w:t>
                      </w:r>
                    </w:sdtContent>
                  </w:sdt>
                </w:p>
                <w:p w14:paraId="744BCC55" w14:textId="30629E39" w:rsidR="00906BEE" w:rsidRPr="00906BEE" w:rsidRDefault="00C74E63" w:rsidP="00906BEE">
                  <w:pPr>
                    <w:pStyle w:val="Overskrift2"/>
                    <w:outlineLvl w:val="1"/>
                  </w:pPr>
                  <w:sdt>
                    <w:sdtPr>
                      <w:alias w:val="Angiv Erhverv eller branche:"/>
                      <w:tag w:val="Angiv Erhverv eller branche:"/>
                      <w:id w:val="-223601802"/>
                      <w:placeholder>
                        <w:docPart w:val="1D4E84F5CE32477FB2C243B9A852B01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57614F">
                        <w:t>født d. 3.12.05|Adresse: Bjergmarken 20, 2. Th Holbæk</w:t>
                      </w:r>
                    </w:sdtContent>
                  </w:sdt>
                </w:p>
              </w:tc>
            </w:tr>
          </w:tbl>
          <w:p w14:paraId="3C0769DD" w14:textId="77777777" w:rsidR="002C2CDD" w:rsidRPr="00906BEE" w:rsidRDefault="00C74E63" w:rsidP="007569C1">
            <w:pPr>
              <w:pStyle w:val="Overskrift3"/>
            </w:pPr>
            <w:sdt>
              <w:sdtPr>
                <w:alias w:val="Erfaring:"/>
                <w:tag w:val="Erfaring:"/>
                <w:id w:val="1043001922"/>
                <w:placeholder>
                  <w:docPart w:val="7C8E39AAFE28438C88DAB3585D500BB0"/>
                </w:placeholder>
                <w:temporary/>
                <w:showingPlcHdr/>
                <w15:appearance w15:val="hidden"/>
              </w:sdtPr>
              <w:sdtContent>
                <w:r w:rsidR="002C2CDD" w:rsidRPr="1A0597B3">
                  <w:rPr>
                    <w:lang w:bidi="da-DK"/>
                  </w:rPr>
                  <w:t>Erfaring</w:t>
                </w:r>
              </w:sdtContent>
            </w:sdt>
          </w:p>
          <w:p w14:paraId="0375102A" w14:textId="3D2ACFDB" w:rsidR="002C2CDD" w:rsidRPr="00906BEE" w:rsidRDefault="07B27C97" w:rsidP="34C83CA8">
            <w:pPr>
              <w:pStyle w:val="Overskrift4"/>
              <w:rPr>
                <w:lang w:bidi="da-DK"/>
              </w:rPr>
            </w:pPr>
            <w:r>
              <w:t>2022-</w:t>
            </w:r>
            <w:r w:rsidR="0FB6E984">
              <w:t>2023</w:t>
            </w:r>
            <w:r>
              <w:t xml:space="preserve"> </w:t>
            </w:r>
            <w:r w:rsidR="01E1F436">
              <w:t>service Medarbejder</w:t>
            </w:r>
            <w:r w:rsidR="09781A37" w:rsidRPr="34C83CA8">
              <w:rPr>
                <w:lang w:bidi="da-DK"/>
              </w:rPr>
              <w:t> | </w:t>
            </w:r>
            <w:r w:rsidR="01E1F436">
              <w:t>Coop 36</w:t>
            </w:r>
            <w:r w:rsidR="5AFAFEEB">
              <w:t>5</w:t>
            </w:r>
            <w:r w:rsidR="09781A37" w:rsidRPr="34C83CA8">
              <w:rPr>
                <w:lang w:bidi="da-DK"/>
              </w:rPr>
              <w:t> |</w:t>
            </w:r>
          </w:p>
          <w:p w14:paraId="3CF9DCAC" w14:textId="34F92102" w:rsidR="002C2CDD" w:rsidRDefault="00292906" w:rsidP="007569C1">
            <w:r>
              <w:t>Lige nu arbejder jeg som servicemedarbejder i Coop 365 i Holbæk</w:t>
            </w:r>
          </w:p>
          <w:p w14:paraId="58937BEA" w14:textId="77777777" w:rsidR="00292906" w:rsidRDefault="00292906" w:rsidP="007569C1"/>
          <w:p w14:paraId="2D059A26" w14:textId="61522EA0" w:rsidR="00292906" w:rsidRPr="00906BEE" w:rsidRDefault="00292906" w:rsidP="1A0597B3">
            <w:pPr>
              <w:ind w:left="720" w:hanging="720"/>
            </w:pPr>
            <w:r>
              <w:t xml:space="preserve"> </w:t>
            </w:r>
            <w:r w:rsidR="4B20982C">
              <w:t>2020-2021 Praktikplads hos</w:t>
            </w:r>
            <w:r w:rsidR="009A39DD">
              <w:t xml:space="preserve"> Folk og edb i Holbæk</w:t>
            </w:r>
          </w:p>
          <w:p w14:paraId="4AF76AFC" w14:textId="77777777" w:rsidR="002C2CDD" w:rsidRPr="00906BEE" w:rsidRDefault="00C74E63" w:rsidP="007569C1">
            <w:pPr>
              <w:pStyle w:val="Overskrift3"/>
            </w:pPr>
            <w:sdt>
              <w:sdtPr>
                <w:alias w:val="Uddannelse:"/>
                <w:tag w:val="Uddannelse:"/>
                <w:id w:val="1217712704"/>
                <w:placeholder>
                  <w:docPart w:val="162CAAA6EECB43B2B8ADC3B5A6B1F355"/>
                </w:placeholder>
                <w:temporary/>
                <w:showingPlcHdr/>
                <w15:appearance w15:val="hidden"/>
              </w:sdtPr>
              <w:sdtContent>
                <w:r w:rsidR="002C2CDD" w:rsidRPr="1A0597B3">
                  <w:rPr>
                    <w:lang w:bidi="da-DK"/>
                  </w:rPr>
                  <w:t>Uddannelse</w:t>
                </w:r>
              </w:sdtContent>
            </w:sdt>
          </w:p>
          <w:p w14:paraId="10D034D2" w14:textId="4E0FD348" w:rsidR="002C2CDD" w:rsidRPr="00292906" w:rsidRDefault="3636D47A" w:rsidP="1A0597B3">
            <w:pPr>
              <w:rPr>
                <w:b/>
                <w:bCs/>
              </w:rPr>
            </w:pPr>
            <w:r w:rsidRPr="68D5DBF0">
              <w:rPr>
                <w:b/>
                <w:bCs/>
              </w:rPr>
              <w:t xml:space="preserve">2022-2023 </w:t>
            </w:r>
            <w:r w:rsidR="00292906" w:rsidRPr="68D5DBF0">
              <w:rPr>
                <w:b/>
                <w:bCs/>
              </w:rPr>
              <w:t>Roskilde Tekniske Skole</w:t>
            </w:r>
          </w:p>
          <w:p w14:paraId="1E8705A7" w14:textId="53BF572A" w:rsidR="00292906" w:rsidRDefault="00292906" w:rsidP="007569C1">
            <w:r>
              <w:t>Jeg er i gang med at tage grundforløb 1 på Roskilde Tekniske Skolde</w:t>
            </w:r>
            <w:r w:rsidR="0B0B62AC">
              <w:t xml:space="preserve"> og går nu på grundforløb 2 og er i gang med </w:t>
            </w:r>
            <w:r w:rsidR="1B70AE93">
              <w:t>D</w:t>
            </w:r>
            <w:r w:rsidR="0B0B62AC">
              <w:t xml:space="preserve">igital media </w:t>
            </w:r>
            <w:r w:rsidR="158EFDE4">
              <w:t>uddannelsen</w:t>
            </w:r>
            <w:r w:rsidR="0B0B62AC">
              <w:t xml:space="preserve">. </w:t>
            </w:r>
          </w:p>
          <w:p w14:paraId="3CF09556" w14:textId="77777777" w:rsidR="00292906" w:rsidRDefault="00292906" w:rsidP="007569C1"/>
          <w:p w14:paraId="749DCA86" w14:textId="65FB081A" w:rsidR="00292906" w:rsidRDefault="7E99ED34" w:rsidP="1A0597B3">
            <w:pPr>
              <w:rPr>
                <w:b/>
                <w:bCs/>
              </w:rPr>
            </w:pPr>
            <w:r w:rsidRPr="68D5DBF0">
              <w:rPr>
                <w:b/>
                <w:bCs/>
              </w:rPr>
              <w:t xml:space="preserve">2011-2022 </w:t>
            </w:r>
            <w:r w:rsidR="00292906" w:rsidRPr="68D5DBF0">
              <w:rPr>
                <w:b/>
                <w:bCs/>
              </w:rPr>
              <w:t>Folkeskole Øster skole Holbæk, Bjergmarkskolen Holbæk og Holbæk 10 klasse center</w:t>
            </w:r>
          </w:p>
          <w:p w14:paraId="646F5F0E" w14:textId="77777777" w:rsidR="009A39DD" w:rsidRPr="009A39DD" w:rsidRDefault="009A39DD" w:rsidP="007569C1">
            <w:r>
              <w:t>Jeg har gået på to skoler siden den ene blev Lukket og så har jeg også taget en 10 klasse</w:t>
            </w:r>
          </w:p>
          <w:p w14:paraId="1F9E76FA" w14:textId="302C33FC" w:rsidR="002C2CDD" w:rsidRPr="00906BEE" w:rsidRDefault="6946B579" w:rsidP="007569C1">
            <w:pPr>
              <w:pStyle w:val="Overskrift3"/>
            </w:pPr>
            <w:r>
              <w:t>Frivilligt</w:t>
            </w:r>
            <w:r w:rsidR="00EA4811">
              <w:t xml:space="preserve"> arbejde</w:t>
            </w:r>
          </w:p>
          <w:p w14:paraId="1D4714F6" w14:textId="59266EFC" w:rsidR="00741125" w:rsidRPr="00906BEE" w:rsidRDefault="6A076AA6" w:rsidP="412C9303">
            <w:r>
              <w:t xml:space="preserve">Har </w:t>
            </w:r>
            <w:r w:rsidR="4FE49E7C">
              <w:t>været med i noget forskning i flere år</w:t>
            </w:r>
            <w:r w:rsidR="2B20B2C4">
              <w:t xml:space="preserve"> det startede i 2013 og hed VIA 7 så var jeg med igen 2015 der hed det VIA 9 og igen 2017</w:t>
            </w:r>
            <w:r w:rsidR="41E793E8">
              <w:t xml:space="preserve"> som VIA 11 og igen i år </w:t>
            </w:r>
            <w:r w:rsidR="6F3FC30B">
              <w:t>2020 der hed det VIA 14</w:t>
            </w:r>
            <w:r w:rsidR="7C8FE307">
              <w:t xml:space="preserve"> og så i 2022</w:t>
            </w:r>
            <w:r w:rsidR="4FE49E7C">
              <w:t xml:space="preserve"> som lige nu hedder VIA 1</w:t>
            </w:r>
            <w:r w:rsidR="0E130AE0">
              <w:t>5</w:t>
            </w:r>
            <w:r w:rsidR="7985DE8F">
              <w:t>.</w:t>
            </w:r>
          </w:p>
        </w:tc>
        <w:bookmarkStart w:id="0" w:name="_GoBack"/>
        <w:bookmarkEnd w:id="0"/>
      </w:tr>
    </w:tbl>
    <w:p w14:paraId="515C954D" w14:textId="4B909EC7" w:rsidR="4AC46581" w:rsidRDefault="4AC46581" w:rsidP="412C9303">
      <w:pPr>
        <w:jc w:val="center"/>
      </w:pPr>
    </w:p>
    <w:p w14:paraId="043174F5" w14:textId="583A31AD" w:rsidR="26731BFF" w:rsidRDefault="26731BFF" w:rsidP="4AC46581">
      <w:pPr>
        <w:jc w:val="center"/>
      </w:pPr>
    </w:p>
    <w:sectPr w:rsidR="26731BFF" w:rsidSect="00B56BC2">
      <w:footerReference w:type="default" r:id="rId16"/>
      <w:footerReference w:type="first" r:id="rId17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1B9AF" w14:textId="77777777" w:rsidR="00C74E63" w:rsidRDefault="00C74E63" w:rsidP="00713050">
      <w:pPr>
        <w:spacing w:line="240" w:lineRule="auto"/>
      </w:pPr>
      <w:r>
        <w:separator/>
      </w:r>
    </w:p>
  </w:endnote>
  <w:endnote w:type="continuationSeparator" w:id="0">
    <w:p w14:paraId="12CC5EFA" w14:textId="77777777" w:rsidR="00C74E63" w:rsidRDefault="00C74E63" w:rsidP="00713050">
      <w:pPr>
        <w:spacing w:line="240" w:lineRule="auto"/>
      </w:pPr>
      <w:r>
        <w:continuationSeparator/>
      </w:r>
    </w:p>
  </w:endnote>
  <w:endnote w:type="continuationNotice" w:id="1">
    <w:p w14:paraId="128AC6BD" w14:textId="77777777" w:rsidR="00334034" w:rsidRDefault="0033403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el til sidefodslayout"/>
    </w:tblPr>
    <w:tblGrid>
      <w:gridCol w:w="2630"/>
      <w:gridCol w:w="2630"/>
      <w:gridCol w:w="2631"/>
      <w:gridCol w:w="2631"/>
    </w:tblGrid>
    <w:tr w:rsidR="00C74E63" w14:paraId="019B3D80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95BCEF" w14:textId="77777777" w:rsidR="00C74E63" w:rsidRDefault="00C74E63" w:rsidP="00684488">
          <w:pPr>
            <w:pStyle w:val="Sidefod"/>
          </w:pPr>
          <w:r w:rsidRPr="00CA3DF1">
            <w:rPr>
              <w:noProof/>
              <w:lang w:bidi="da-DK"/>
            </w:rPr>
            <mc:AlternateContent>
              <mc:Choice Requires="wpg">
                <w:drawing>
                  <wp:inline distT="0" distB="0" distL="0" distR="0" wp14:anchorId="60939CC2" wp14:editId="19F19CD0">
                    <wp:extent cx="329184" cy="329184"/>
                    <wp:effectExtent l="0" t="0" r="0" b="0"/>
                    <wp:docPr id="16" name="Gruppe 102" title="Mail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pe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Kombinationstegning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Ligebenet trekant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Ligebenet trekant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Ligebenet trekant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26E28E" id="Gruppe 102" o:spid="_x0000_s1026" alt="Titel: Mailik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fV5pSUEIAAAiOQAADgAAAAAAAAAA&#10;AAAAAAAuAgAAZHJzL2Uyb0RvYy54bWxQSwECLQAUAAYACAAAACEAaEcb0NgAAAADAQAADwAAAAAA&#10;AAAAAAAAAACbCgAAZHJzL2Rvd25yZXYueG1sUEsFBgAAAAAEAAQA8wAAAKALAAAAAA==&#10;">
                    <o:lock v:ext="edit" aspectratio="t"/>
                    <v:oval id="El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2ecec2 [3204]" stroked="f" strokeweight="1pt">
                      <v:stroke joinstyle="miter"/>
                    </v:oval>
                    <v:group id="Gruppe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Kombinationstegning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Ligebenet trekant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Ligebenet trekant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Ligebenet trekant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7DFCBB" w14:textId="77777777" w:rsidR="00C74E63" w:rsidRDefault="00C74E63" w:rsidP="00684488">
          <w:pPr>
            <w:pStyle w:val="Sidefod"/>
          </w:pPr>
          <w:r w:rsidRPr="00C2098A">
            <w:rPr>
              <w:noProof/>
              <w:lang w:bidi="da-DK"/>
            </w:rPr>
            <mc:AlternateContent>
              <mc:Choice Requires="wpg">
                <w:drawing>
                  <wp:inline distT="0" distB="0" distL="0" distR="0" wp14:anchorId="6519A556" wp14:editId="23E8C2EA">
                    <wp:extent cx="329184" cy="329184"/>
                    <wp:effectExtent l="0" t="0" r="13970" b="13970"/>
                    <wp:docPr id="8" name="Gruppe 4" title="Twitter-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kel rundt om Twitter-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-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AA3BA2" id="Gruppe 4" o:spid="_x0000_s1026" alt="Titel: Twitter-ik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BaPWqgqBIAABhlAAAOAAAAAAAAAAAAAAAAAC4CAABkcnMvZTJv&#10;RG9jLnhtbFBLAQItABQABgAIAAAAIQBoRxvQ2AAAAAMBAAAPAAAAAAAAAAAAAAAAAAIVAABkcnMv&#10;ZG93bnJldi54bWxQSwUGAAAAAAQABADzAAAABxYAAAAA&#10;">
                    <o:lock v:ext="edit" aspectratio="t"/>
                    <v:shape id="Cirkel rundt om Twitter-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2ecec2 [3204]" strokecolor="#2ecec2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-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557EF4" w14:textId="77777777" w:rsidR="00C74E63" w:rsidRDefault="00C74E63" w:rsidP="00684488">
          <w:pPr>
            <w:pStyle w:val="Sidefod"/>
          </w:pPr>
          <w:r w:rsidRPr="00C2098A">
            <w:rPr>
              <w:noProof/>
              <w:lang w:bidi="da-DK"/>
            </w:rPr>
            <mc:AlternateContent>
              <mc:Choice Requires="wpg">
                <w:drawing>
                  <wp:inline distT="0" distB="0" distL="0" distR="0" wp14:anchorId="338A4959" wp14:editId="5B2CB9F7">
                    <wp:extent cx="329184" cy="329184"/>
                    <wp:effectExtent l="0" t="0" r="13970" b="13970"/>
                    <wp:docPr id="9" name="Gruppe 10" title="Telefonnummer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kel rundt om telefon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fon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ADD37F" id="Gruppe 10" o:spid="_x0000_s1026" alt="Titel: Telefonnummer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6RKa4NBEAALFd&#10;AAAOAAAAAAAAAAAAAAAAAC4CAABkcnMvZTJvRG9jLnhtbFBLAQItABQABgAIAAAAIQBoRxvQ2AAA&#10;AAMBAAAPAAAAAAAAAAAAAAAAAI4TAABkcnMvZG93bnJldi54bWxQSwUGAAAAAAQABADzAAAAkxQA&#10;AAAA&#10;">
                    <o:lock v:ext="edit" aspectratio="t"/>
                    <v:shape id="Cirkel rundt om telefon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ecec2 [3204]" strokecolor="#2ecec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n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F43B7F" w14:textId="77777777" w:rsidR="00C74E63" w:rsidRDefault="00C74E63" w:rsidP="00684488">
          <w:pPr>
            <w:pStyle w:val="Sidefod"/>
          </w:pPr>
          <w:r w:rsidRPr="00C2098A">
            <w:rPr>
              <w:noProof/>
              <w:lang w:bidi="da-DK"/>
            </w:rPr>
            <mc:AlternateContent>
              <mc:Choice Requires="wpg">
                <w:drawing>
                  <wp:inline distT="0" distB="0" distL="0" distR="0" wp14:anchorId="5DE72261" wp14:editId="071EC16D">
                    <wp:extent cx="329184" cy="329184"/>
                    <wp:effectExtent l="0" t="0" r="13970" b="13970"/>
                    <wp:docPr id="12" name="Gruppe 16" title="LinkedIn-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kel rundt om LinkedIn-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-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198D20" id="Gruppe 16" o:spid="_x0000_s1026" alt="Titel: LinkedIn-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DpRMkWuxEAAOljAAAOAAAAAAAAAAAAAAAAAC4CAABkcnMvZTJvRG9jLnhtbFBL&#10;AQItABQABgAIAAAAIQBoRxvQ2AAAAAMBAAAPAAAAAAAAAAAAAAAAABUUAABkcnMvZG93bnJldi54&#10;bWxQSwUGAAAAAAQABADzAAAAGhUAAAAA&#10;">
                    <o:lock v:ext="edit" aspectratio="t"/>
                    <v:shape id="Cirkel rundt om LinkedIn-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2ecec2 [3204]" strokecolor="#2ecec2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-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C74E63" w14:paraId="4DC2DA0C" w14:textId="77777777" w:rsidTr="00826A10">
      <w:sdt>
        <w:sdtPr>
          <w:id w:val="2059505472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3B92FA1E" w14:textId="77777777" w:rsidR="00C74E63" w:rsidRPr="00CA3DF1" w:rsidRDefault="00C74E63" w:rsidP="00826A10">
              <w:pPr>
                <w:pStyle w:val="Sidefod"/>
              </w:pPr>
              <w:r>
                <w:rPr>
                  <w:lang w:bidi="da-DK"/>
                </w:rPr>
                <w:t>Mailadresse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10922798" w14:textId="77777777" w:rsidR="00C74E63" w:rsidRPr="00C2098A" w:rsidRDefault="00C74E63" w:rsidP="00826A10">
              <w:pPr>
                <w:pStyle w:val="Sidefod"/>
              </w:pPr>
              <w:r>
                <w:rPr>
                  <w:lang w:bidi="da-DK"/>
                </w:rPr>
                <w:t>Twitter-kaldenavn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5205B73A" w14:textId="77777777" w:rsidR="00C74E63" w:rsidRPr="00C2098A" w:rsidRDefault="00C74E63" w:rsidP="00826A10">
              <w:pPr>
                <w:pStyle w:val="Sidefod"/>
              </w:pPr>
              <w:r>
                <w:rPr>
                  <w:lang w:bidi="da-DK"/>
                </w:rPr>
                <w:t>Telefon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40531113" w14:textId="77777777" w:rsidR="00C74E63" w:rsidRPr="00C2098A" w:rsidRDefault="00C74E63" w:rsidP="00826A10">
              <w:pPr>
                <w:pStyle w:val="Sidefod"/>
              </w:pPr>
              <w:r>
                <w:rPr>
                  <w:lang w:bidi="da-DK"/>
                </w:rPr>
                <w:t>LinkedIn-webadresse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3D786" w14:textId="77777777" w:rsidR="00C74E63" w:rsidRDefault="00C74E63" w:rsidP="00217980">
        <w:pPr>
          <w:pStyle w:val="Sidefod"/>
          <w:rPr>
            <w:noProof/>
          </w:rPr>
        </w:pPr>
        <w:r>
          <w:rPr>
            <w:lang w:bidi="da-DK"/>
          </w:rPr>
          <w:fldChar w:fldCharType="begin"/>
        </w:r>
        <w:r>
          <w:rPr>
            <w:lang w:bidi="da-DK"/>
          </w:rPr>
          <w:instrText xml:space="preserve"> PAGE   \* MERGEFORMAT </w:instrText>
        </w:r>
        <w:r>
          <w:rPr>
            <w:lang w:bidi="da-DK"/>
          </w:rPr>
          <w:fldChar w:fldCharType="separate"/>
        </w:r>
        <w:r>
          <w:rPr>
            <w:noProof/>
            <w:lang w:bidi="da-DK"/>
          </w:rPr>
          <w:t>2</w:t>
        </w:r>
        <w:r>
          <w:rPr>
            <w:noProof/>
            <w:lang w:bidi="da-DK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697" w:type="dxa"/>
      <w:tblLayout w:type="fixed"/>
      <w:tblLook w:val="04A0" w:firstRow="1" w:lastRow="0" w:firstColumn="1" w:lastColumn="0" w:noHBand="0" w:noVBand="1"/>
      <w:tblDescription w:val="Tabel for sidefodslayout til kontaktoplysninger"/>
    </w:tblPr>
    <w:tblGrid>
      <w:gridCol w:w="2630"/>
      <w:gridCol w:w="2630"/>
      <w:gridCol w:w="2631"/>
      <w:gridCol w:w="2631"/>
    </w:tblGrid>
    <w:tr w:rsidR="00C74E63" w14:paraId="50973DBA" w14:textId="77777777" w:rsidTr="00D50D06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BA3AE6" w14:textId="77777777" w:rsidR="00C74E63" w:rsidRDefault="00C74E63" w:rsidP="00217980">
          <w:pPr>
            <w:pStyle w:val="Sidefod"/>
          </w:pPr>
          <w:r w:rsidRPr="00CA3DF1">
            <w:rPr>
              <w:noProof/>
              <w:lang w:bidi="da-DK"/>
            </w:rPr>
            <mc:AlternateContent>
              <mc:Choice Requires="wpg">
                <w:drawing>
                  <wp:inline distT="0" distB="0" distL="0" distR="0" wp14:anchorId="41EF3270" wp14:editId="2ACD8190">
                    <wp:extent cx="329184" cy="329184"/>
                    <wp:effectExtent l="0" t="0" r="0" b="0"/>
                    <wp:docPr id="27" name="Gruppe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pe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Kombinationstegning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Ligebenet trekant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Ligebenet trekant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Ligebenet trekant 33" descr="mailik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A33317" id="Gruppe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BXRbUuHCAAA&#10;4TkAAA4AAAAAAAAAAAAAAAAALgIAAGRycy9lMm9Eb2MueG1sUEsBAi0AFAAGAAgAAAAhAGhHG9DY&#10;AAAAAwEAAA8AAAAAAAAAAAAAAAAA4QoAAGRycy9kb3ducmV2LnhtbFBLBQYAAAAABAAEAPMAAADm&#10;CwAAAAA=&#10;">
                    <o:lock v:ext="edit" aspectratio="t"/>
                    <v:oval id="El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2ecec2 [3204]" stroked="f" strokeweight="1pt">
                      <v:stroke joinstyle="miter"/>
                    </v:oval>
                    <v:group id="Gruppe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Kombinationstegning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" path="m287158,209029l392549,138910r107960,70119l785097,,,,287158,209029xe" fillcolor="white [3212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Ligebenet trekant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" path="m,243343l179100,,372486,243343,,243343xe" fillcolor="white [3212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Ligebenet trekant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" path="m,243343l179100,,372486,243343,,243343xe" fillcolor="white [3212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Ligebenet trekant 33" o:spid="_x0000_s1032" type="#_x0000_t5" alt="mailik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" fillcolor="white [3212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3727AC6" w14:textId="60C0A70A" w:rsidR="00C74E63" w:rsidRDefault="00C74E63" w:rsidP="00217980">
          <w:pPr>
            <w:pStyle w:val="Sidefod"/>
          </w:pPr>
          <w:r w:rsidRPr="00C2098A">
            <w:rPr>
              <w:noProof/>
              <w:lang w:bidi="da-DK"/>
            </w:rPr>
            <mc:AlternateContent>
              <mc:Choice Requires="wpg">
                <w:drawing>
                  <wp:inline distT="0" distB="0" distL="0" distR="0" wp14:anchorId="3C87BECA" wp14:editId="6D8318E5">
                    <wp:extent cx="329184" cy="329184"/>
                    <wp:effectExtent l="0" t="0" r="13970" b="13970"/>
                    <wp:docPr id="37" name="Gruppe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kel rundt om telefon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fonsymbol" descr="Telefonik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78E90C" id="Gruppe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tg/kBmhEAAGpeAAAOAAAAAAAAAAAA&#10;AAAAAC4CAABkcnMvZTJvRG9jLnhtbFBLAQItABQABgAIAAAAIQBoRxvQ2AAAAAMBAAAPAAAAAAAA&#10;AAAAAAAAAPQTAABkcnMvZG93bnJldi54bWxQSwUGAAAAAAQABADzAAAA+RQAAAAA&#10;">
                    <o:lock v:ext="edit" aspectratio="t"/>
                    <v:shape id="Cirkel rundt om telefon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ecec2 [3204]" strokecolor="#2ecec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nsymbol" o:spid="_x0000_s1028" alt="Telefonik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DCC317" w14:textId="700090F5" w:rsidR="00C74E63" w:rsidRDefault="00C74E63" w:rsidP="00217980">
          <w:pPr>
            <w:pStyle w:val="Sidefod"/>
          </w:pPr>
          <w:r>
            <w:rPr>
              <w:noProof/>
            </w:rPr>
            <w:drawing>
              <wp:inline distT="0" distB="0" distL="0" distR="0" wp14:anchorId="60C5F96B" wp14:editId="4A140DD7">
                <wp:extent cx="439702" cy="437322"/>
                <wp:effectExtent l="0" t="0" r="0" b="127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30" cy="51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3515EF" w14:textId="25F16E14" w:rsidR="00C74E63" w:rsidRDefault="00C74E63" w:rsidP="00217980">
          <w:pPr>
            <w:pStyle w:val="Sidefod"/>
          </w:pPr>
        </w:p>
      </w:tc>
    </w:tr>
    <w:tr w:rsidR="00C74E63" w:rsidRPr="00D50D06" w14:paraId="1242FC89" w14:textId="77777777" w:rsidTr="00D50D06">
      <w:trPr>
        <w:gridAfter w:val="1"/>
        <w:wAfter w:w="2631" w:type="dxa"/>
      </w:trPr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5527E27C" w14:textId="77777777" w:rsidR="00C74E63" w:rsidRPr="00CA3DF1" w:rsidRDefault="00C74E63" w:rsidP="0057614F">
          <w:pPr>
            <w:pStyle w:val="Sidefod"/>
          </w:pPr>
          <w:r>
            <w:t>Magnusborregaard05@gmail.com</w:t>
          </w: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762887AF" w14:textId="26281531" w:rsidR="00C74E63" w:rsidRPr="00C2098A" w:rsidRDefault="00C74E63" w:rsidP="0057614F">
          <w:pPr>
            <w:pStyle w:val="Sidefod"/>
          </w:pPr>
          <w:r>
            <w:t>53 55 00 30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0BEA4036" w14:textId="748EF96C" w:rsidR="00C74E63" w:rsidRPr="0057614F" w:rsidRDefault="00C74E63" w:rsidP="0057614F">
          <w:pPr>
            <w:pStyle w:val="Sidefod"/>
            <w:rPr>
              <w:lang w:val="en-US"/>
            </w:rPr>
          </w:pPr>
          <w:r w:rsidRPr="00C74E63">
            <w:rPr>
              <w:lang w:val="en-US"/>
            </w:rPr>
            <w:t>https://github.com/mazejumper1</w:t>
          </w:r>
        </w:p>
      </w:tc>
    </w:tr>
  </w:tbl>
  <w:p w14:paraId="2EDEC2E7" w14:textId="77777777" w:rsidR="00C74E63" w:rsidRPr="0036580F" w:rsidRDefault="00C74E63" w:rsidP="00D50D06">
    <w:pPr>
      <w:pStyle w:val="Sidefod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CF80D" w14:textId="77777777" w:rsidR="00C74E63" w:rsidRDefault="00C74E63" w:rsidP="00713050">
      <w:pPr>
        <w:spacing w:line="240" w:lineRule="auto"/>
      </w:pPr>
      <w:r>
        <w:separator/>
      </w:r>
    </w:p>
  </w:footnote>
  <w:footnote w:type="continuationSeparator" w:id="0">
    <w:p w14:paraId="33945A3F" w14:textId="77777777" w:rsidR="00C74E63" w:rsidRDefault="00C74E63" w:rsidP="00713050">
      <w:pPr>
        <w:spacing w:line="240" w:lineRule="auto"/>
      </w:pPr>
      <w:r>
        <w:continuationSeparator/>
      </w:r>
    </w:p>
  </w:footnote>
  <w:footnote w:type="continuationNotice" w:id="1">
    <w:p w14:paraId="57C19A2C" w14:textId="77777777" w:rsidR="00334034" w:rsidRDefault="0033403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Opstilling-talellerbogst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Opstilling-talellerbogst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Opstilling-punktteg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Opstilling-punktteg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EB6947"/>
    <w:multiLevelType w:val="hybridMultilevel"/>
    <w:tmpl w:val="527490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55FF8"/>
    <w:multiLevelType w:val="hybridMultilevel"/>
    <w:tmpl w:val="FEDE53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C2D1E"/>
    <w:multiLevelType w:val="hybridMultilevel"/>
    <w:tmpl w:val="236420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06"/>
    <w:rsid w:val="00008C26"/>
    <w:rsid w:val="00091382"/>
    <w:rsid w:val="000A07DA"/>
    <w:rsid w:val="000A2BFA"/>
    <w:rsid w:val="000B0619"/>
    <w:rsid w:val="000B61CA"/>
    <w:rsid w:val="000D6FB3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83575"/>
    <w:rsid w:val="00290AAA"/>
    <w:rsid w:val="00292906"/>
    <w:rsid w:val="00293B83"/>
    <w:rsid w:val="002A1EED"/>
    <w:rsid w:val="002B091C"/>
    <w:rsid w:val="002C2CDD"/>
    <w:rsid w:val="002D45C6"/>
    <w:rsid w:val="002F03FA"/>
    <w:rsid w:val="00313E86"/>
    <w:rsid w:val="00333CD3"/>
    <w:rsid w:val="00334034"/>
    <w:rsid w:val="00340365"/>
    <w:rsid w:val="00342B64"/>
    <w:rsid w:val="00364079"/>
    <w:rsid w:val="0036580F"/>
    <w:rsid w:val="003C5528"/>
    <w:rsid w:val="003D03E5"/>
    <w:rsid w:val="004077FB"/>
    <w:rsid w:val="004244FF"/>
    <w:rsid w:val="00424DD9"/>
    <w:rsid w:val="004251F2"/>
    <w:rsid w:val="004305E4"/>
    <w:rsid w:val="004324AA"/>
    <w:rsid w:val="0046104A"/>
    <w:rsid w:val="004717C5"/>
    <w:rsid w:val="004A24CC"/>
    <w:rsid w:val="00517428"/>
    <w:rsid w:val="00523479"/>
    <w:rsid w:val="00543DB7"/>
    <w:rsid w:val="005729B0"/>
    <w:rsid w:val="0057614F"/>
    <w:rsid w:val="00583E4F"/>
    <w:rsid w:val="00602ABA"/>
    <w:rsid w:val="00603250"/>
    <w:rsid w:val="00641630"/>
    <w:rsid w:val="00682764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D7664"/>
    <w:rsid w:val="008E4B30"/>
    <w:rsid w:val="00906BEE"/>
    <w:rsid w:val="009243E7"/>
    <w:rsid w:val="0095404E"/>
    <w:rsid w:val="00985D58"/>
    <w:rsid w:val="009A39DD"/>
    <w:rsid w:val="009B3C40"/>
    <w:rsid w:val="009F7AD9"/>
    <w:rsid w:val="00A14672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4490"/>
    <w:rsid w:val="00BA5B40"/>
    <w:rsid w:val="00BD0206"/>
    <w:rsid w:val="00C2098A"/>
    <w:rsid w:val="00C5444A"/>
    <w:rsid w:val="00C612DA"/>
    <w:rsid w:val="00C62C50"/>
    <w:rsid w:val="00C74E63"/>
    <w:rsid w:val="00C7741E"/>
    <w:rsid w:val="00C875AB"/>
    <w:rsid w:val="00CA3DF1"/>
    <w:rsid w:val="00CA4581"/>
    <w:rsid w:val="00CE18D5"/>
    <w:rsid w:val="00D04109"/>
    <w:rsid w:val="00D50D06"/>
    <w:rsid w:val="00D97A41"/>
    <w:rsid w:val="00DD3CF6"/>
    <w:rsid w:val="00DD6416"/>
    <w:rsid w:val="00DF4E0A"/>
    <w:rsid w:val="00E02DCD"/>
    <w:rsid w:val="00E12C60"/>
    <w:rsid w:val="00E22E87"/>
    <w:rsid w:val="00E558CF"/>
    <w:rsid w:val="00E57630"/>
    <w:rsid w:val="00E86C2B"/>
    <w:rsid w:val="00EA4811"/>
    <w:rsid w:val="00EB2D52"/>
    <w:rsid w:val="00EF7CC9"/>
    <w:rsid w:val="00F207C0"/>
    <w:rsid w:val="00F20AE5"/>
    <w:rsid w:val="00F47E97"/>
    <w:rsid w:val="00F6383F"/>
    <w:rsid w:val="00F645C7"/>
    <w:rsid w:val="00FB0EC9"/>
    <w:rsid w:val="00FB2081"/>
    <w:rsid w:val="00FD1378"/>
    <w:rsid w:val="00FF4243"/>
    <w:rsid w:val="01E1F436"/>
    <w:rsid w:val="066FCDAA"/>
    <w:rsid w:val="07B27C97"/>
    <w:rsid w:val="09573F91"/>
    <w:rsid w:val="09781A37"/>
    <w:rsid w:val="0A51D690"/>
    <w:rsid w:val="0B0B62AC"/>
    <w:rsid w:val="0BA62376"/>
    <w:rsid w:val="0E130AE0"/>
    <w:rsid w:val="0F61BD2A"/>
    <w:rsid w:val="0FB6E984"/>
    <w:rsid w:val="113F5CF0"/>
    <w:rsid w:val="134958E0"/>
    <w:rsid w:val="13F4FD5A"/>
    <w:rsid w:val="1455F631"/>
    <w:rsid w:val="151B7D38"/>
    <w:rsid w:val="158EFDE4"/>
    <w:rsid w:val="1A0597B3"/>
    <w:rsid w:val="1B70AE93"/>
    <w:rsid w:val="1CD5E478"/>
    <w:rsid w:val="1DB1DA4F"/>
    <w:rsid w:val="1DCFCD8E"/>
    <w:rsid w:val="1E168AE5"/>
    <w:rsid w:val="240D329E"/>
    <w:rsid w:val="26731BFF"/>
    <w:rsid w:val="2B20B2C4"/>
    <w:rsid w:val="2FC86575"/>
    <w:rsid w:val="31257FA0"/>
    <w:rsid w:val="34105529"/>
    <w:rsid w:val="34C83CA8"/>
    <w:rsid w:val="3594EBCB"/>
    <w:rsid w:val="35C90A9F"/>
    <w:rsid w:val="3636D47A"/>
    <w:rsid w:val="3730BC2C"/>
    <w:rsid w:val="38CC8C8D"/>
    <w:rsid w:val="390A83D0"/>
    <w:rsid w:val="412C9303"/>
    <w:rsid w:val="41E793E8"/>
    <w:rsid w:val="43866E7B"/>
    <w:rsid w:val="4AC46581"/>
    <w:rsid w:val="4B20982C"/>
    <w:rsid w:val="4FE49E7C"/>
    <w:rsid w:val="503F8D4B"/>
    <w:rsid w:val="53642D33"/>
    <w:rsid w:val="5690D0AA"/>
    <w:rsid w:val="58875D1A"/>
    <w:rsid w:val="5AFAFEEB"/>
    <w:rsid w:val="5C2CEF8D"/>
    <w:rsid w:val="5CEC1D66"/>
    <w:rsid w:val="5E86214F"/>
    <w:rsid w:val="5F51888E"/>
    <w:rsid w:val="5FA25303"/>
    <w:rsid w:val="60ED58EF"/>
    <w:rsid w:val="61814FC9"/>
    <w:rsid w:val="653548A3"/>
    <w:rsid w:val="6694D8E3"/>
    <w:rsid w:val="669B7E43"/>
    <w:rsid w:val="68D5DBF0"/>
    <w:rsid w:val="6946B579"/>
    <w:rsid w:val="6A076AA6"/>
    <w:rsid w:val="6CAF7C3E"/>
    <w:rsid w:val="6D4DEFAF"/>
    <w:rsid w:val="6F3FC30B"/>
    <w:rsid w:val="728DFD3B"/>
    <w:rsid w:val="75ACA443"/>
    <w:rsid w:val="77331469"/>
    <w:rsid w:val="775515DA"/>
    <w:rsid w:val="7985DE8F"/>
    <w:rsid w:val="7BCE13D4"/>
    <w:rsid w:val="7C8FE307"/>
    <w:rsid w:val="7CC8B172"/>
    <w:rsid w:val="7D8ABBD1"/>
    <w:rsid w:val="7E99E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8516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Overskrift1">
    <w:name w:val="heading 1"/>
    <w:basedOn w:val="Normal"/>
    <w:link w:val="Overskrift1Tegn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Overskrift2">
    <w:name w:val="heading 2"/>
    <w:basedOn w:val="Normal"/>
    <w:link w:val="Overskrift2Tegn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Overskrift3">
    <w:name w:val="heading 3"/>
    <w:basedOn w:val="Normal"/>
    <w:link w:val="Overskrift3Tegn"/>
    <w:uiPriority w:val="9"/>
    <w:unhideWhenUsed/>
    <w:qFormat/>
    <w:rsid w:val="00906BEE"/>
    <w:pPr>
      <w:keepNext/>
      <w:keepLines/>
      <w:pBdr>
        <w:bottom w:val="single" w:sz="48" w:space="1" w:color="2ECEC2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Overskrift4">
    <w:name w:val="heading 4"/>
    <w:basedOn w:val="Normal"/>
    <w:link w:val="Overskrift4Tegn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29A9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766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766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-Gitter">
    <w:name w:val="Table Grid"/>
    <w:basedOn w:val="Tabel-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98"/>
    <w:qFormat/>
    <w:rsid w:val="00E22E87"/>
    <w:pPr>
      <w:spacing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dsholdertekst">
    <w:name w:val="Placeholder Text"/>
    <w:basedOn w:val="Standardskrifttypeiafsnit"/>
    <w:uiPriority w:val="99"/>
    <w:semiHidden/>
    <w:rsid w:val="003D03E5"/>
    <w:rPr>
      <w:color w:val="595959" w:themeColor="text1" w:themeTint="A6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Sidehoved">
    <w:name w:val="header"/>
    <w:basedOn w:val="Normal"/>
    <w:link w:val="SidehovedTegn"/>
    <w:uiPriority w:val="99"/>
    <w:unhideWhenUsed/>
    <w:rsid w:val="0088504C"/>
    <w:pPr>
      <w:spacing w:line="240" w:lineRule="auto"/>
    </w:pPr>
  </w:style>
  <w:style w:type="paragraph" w:customStyle="1" w:styleId="Initialer">
    <w:name w:val="Initialer"/>
    <w:basedOn w:val="Normal"/>
    <w:next w:val="Overskrift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2ECEC2" w:themeColor="accent1"/>
      <w:sz w:val="110"/>
    </w:rPr>
  </w:style>
  <w:style w:type="character" w:customStyle="1" w:styleId="SidehovedTegn">
    <w:name w:val="Sidehoved Tegn"/>
    <w:basedOn w:val="Standardskrifttypeiafsnit"/>
    <w:link w:val="Sidehoved"/>
    <w:uiPriority w:val="99"/>
    <w:rsid w:val="0088504C"/>
  </w:style>
  <w:style w:type="paragraph" w:styleId="Sidefod">
    <w:name w:val="footer"/>
    <w:basedOn w:val="Normal"/>
    <w:link w:val="SidefodTegn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88504C"/>
    <w:rPr>
      <w:rFonts w:asciiTheme="majorHAnsi" w:hAnsiTheme="majorHAnsi"/>
      <w:cap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Normal"/>
    <w:next w:val="Normal"/>
    <w:link w:val="TitelTegn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A75F6"/>
    <w:rPr>
      <w:rFonts w:ascii="Segoe UI" w:hAnsi="Segoe UI" w:cs="Segoe UI"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AA75F6"/>
  </w:style>
  <w:style w:type="paragraph" w:styleId="Bloktekst">
    <w:name w:val="Block Text"/>
    <w:basedOn w:val="Normal"/>
    <w:uiPriority w:val="99"/>
    <w:semiHidden/>
    <w:unhideWhenUsed/>
    <w:rsid w:val="003D03E5"/>
    <w:pPr>
      <w:pBdr>
        <w:top w:val="single" w:sz="2" w:space="10" w:color="2ECEC2" w:themeColor="accent1"/>
        <w:left w:val="single" w:sz="2" w:space="10" w:color="2ECEC2" w:themeColor="accent1"/>
        <w:bottom w:val="single" w:sz="2" w:space="10" w:color="2ECEC2" w:themeColor="accent1"/>
        <w:right w:val="single" w:sz="2" w:space="10" w:color="2ECEC2" w:themeColor="accent1"/>
      </w:pBdr>
      <w:ind w:left="1152" w:right="1152"/>
    </w:pPr>
    <w:rPr>
      <w:rFonts w:eastAsiaTheme="minorEastAsia"/>
      <w:i/>
      <w:iCs/>
      <w:color w:val="229A90" w:themeColor="accent1" w:themeShade="BF"/>
    </w:rPr>
  </w:style>
  <w:style w:type="paragraph" w:styleId="Brdtekst">
    <w:name w:val="Body Text"/>
    <w:basedOn w:val="Normal"/>
    <w:link w:val="BrdtekstTegn"/>
    <w:uiPriority w:val="99"/>
    <w:semiHidden/>
    <w:unhideWhenUsed/>
    <w:rsid w:val="00AA75F6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AA75F6"/>
  </w:style>
  <w:style w:type="paragraph" w:styleId="Brdtekst2">
    <w:name w:val="Body Text 2"/>
    <w:basedOn w:val="Normal"/>
    <w:link w:val="Brdtekst2Tegn"/>
    <w:uiPriority w:val="99"/>
    <w:semiHidden/>
    <w:unhideWhenUsed/>
    <w:rsid w:val="00AA75F6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AA75F6"/>
  </w:style>
  <w:style w:type="paragraph" w:styleId="Brdtekst3">
    <w:name w:val="Body Text 3"/>
    <w:basedOn w:val="Normal"/>
    <w:link w:val="Brdtekst3Tegn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AA75F6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AA75F6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AA75F6"/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AA75F6"/>
    <w:pPr>
      <w:spacing w:after="120"/>
      <w:ind w:left="360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AA75F6"/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AA75F6"/>
    <w:pPr>
      <w:spacing w:after="0"/>
      <w:ind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AA75F6"/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AA75F6"/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AA75F6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Sluthilsen">
    <w:name w:val="Closing"/>
    <w:basedOn w:val="Normal"/>
    <w:link w:val="SluthilsenTegn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AA75F6"/>
  </w:style>
  <w:style w:type="table" w:styleId="Farvetgitter">
    <w:name w:val="Colorful Grid"/>
    <w:basedOn w:val="Tabel-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5F3" w:themeFill="accent1" w:themeFillTint="33"/>
    </w:tcPr>
    <w:tblStylePr w:type="firstRow">
      <w:rPr>
        <w:b/>
        <w:bCs/>
      </w:rPr>
      <w:tblPr/>
      <w:tcPr>
        <w:shd w:val="clear" w:color="auto" w:fill="AAEC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AEC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29A9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29A90" w:themeFill="accent1" w:themeFillShade="BF"/>
      </w:tcPr>
    </w:tblStylePr>
    <w:tblStylePr w:type="band1Vert">
      <w:tblPr/>
      <w:tcPr>
        <w:shd w:val="clear" w:color="auto" w:fill="95E7E1" w:themeFill="accent1" w:themeFillTint="7F"/>
      </w:tcPr>
    </w:tblStylePr>
    <w:tblStylePr w:type="band1Horz">
      <w:tblPr/>
      <w:tcPr>
        <w:shd w:val="clear" w:color="auto" w:fill="95E7E1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3F0" w:themeFill="accent1" w:themeFillTint="3F"/>
      </w:tcPr>
    </w:tblStylePr>
    <w:tblStylePr w:type="band1Horz">
      <w:tblPr/>
      <w:tcPr>
        <w:shd w:val="clear" w:color="auto" w:fill="D4F5F3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2ECEC2" w:themeColor="accent1"/>
        <w:bottom w:val="single" w:sz="4" w:space="0" w:color="2ECEC2" w:themeColor="accent1"/>
        <w:right w:val="single" w:sz="4" w:space="0" w:color="2ECEC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7B7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7B73" w:themeColor="accent1" w:themeShade="99"/>
          <w:insideV w:val="nil"/>
        </w:tcBorders>
        <w:shd w:val="clear" w:color="auto" w:fill="1B7B7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73" w:themeFill="accent1" w:themeFillShade="99"/>
      </w:tcPr>
    </w:tblStylePr>
    <w:tblStylePr w:type="band1Vert">
      <w:tblPr/>
      <w:tcPr>
        <w:shd w:val="clear" w:color="auto" w:fill="AAECE7" w:themeFill="accent1" w:themeFillTint="66"/>
      </w:tcPr>
    </w:tblStylePr>
    <w:tblStylePr w:type="band1Horz">
      <w:tblPr/>
      <w:tcPr>
        <w:shd w:val="clear" w:color="auto" w:fill="95E7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unhideWhenUsed/>
    <w:rsid w:val="00AA75F6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A75F6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A75F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A75F6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ECEC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6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29A9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29A9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A9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A90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AA75F6"/>
  </w:style>
  <w:style w:type="character" w:customStyle="1" w:styleId="DatoTegn">
    <w:name w:val="Dato Tegn"/>
    <w:basedOn w:val="Standardskrifttypeiafsnit"/>
    <w:link w:val="Dato"/>
    <w:uiPriority w:val="99"/>
    <w:semiHidden/>
    <w:rsid w:val="00AA75F6"/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AA75F6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unhideWhenUsed/>
    <w:rsid w:val="00AA75F6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AA75F6"/>
  </w:style>
  <w:style w:type="character" w:styleId="Fremhv">
    <w:name w:val="Emphasis"/>
    <w:basedOn w:val="Standardskrifttypeiafsnit"/>
    <w:uiPriority w:val="10"/>
    <w:semiHidden/>
    <w:unhideWhenUsed/>
    <w:rsid w:val="00AA75F6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unhideWhenUsed/>
    <w:rsid w:val="00AA75F6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A75F6"/>
    <w:rPr>
      <w:szCs w:val="20"/>
    </w:rPr>
  </w:style>
  <w:style w:type="paragraph" w:styleId="Modtageradress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A75F6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A75F6"/>
    <w:rPr>
      <w:szCs w:val="20"/>
    </w:rPr>
  </w:style>
  <w:style w:type="table" w:styleId="Gittertabel1-lys">
    <w:name w:val="Grid Table 1 Light"/>
    <w:basedOn w:val="Tabel-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AECE7" w:themeColor="accent1" w:themeTint="66"/>
        <w:left w:val="single" w:sz="4" w:space="0" w:color="AAECE7" w:themeColor="accent1" w:themeTint="66"/>
        <w:bottom w:val="single" w:sz="4" w:space="0" w:color="AAECE7" w:themeColor="accent1" w:themeTint="66"/>
        <w:right w:val="single" w:sz="4" w:space="0" w:color="AAECE7" w:themeColor="accent1" w:themeTint="66"/>
        <w:insideH w:val="single" w:sz="4" w:space="0" w:color="AAECE7" w:themeColor="accent1" w:themeTint="66"/>
        <w:insideV w:val="single" w:sz="4" w:space="0" w:color="AAEC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E2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2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0E2DB" w:themeColor="accent1" w:themeTint="99"/>
        <w:bottom w:val="single" w:sz="2" w:space="0" w:color="80E2DB" w:themeColor="accent1" w:themeTint="99"/>
        <w:insideH w:val="single" w:sz="2" w:space="0" w:color="80E2DB" w:themeColor="accent1" w:themeTint="99"/>
        <w:insideV w:val="single" w:sz="2" w:space="0" w:color="80E2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2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2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3">
    <w:name w:val="Grid Table 3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E2DB" w:themeColor="accent1" w:themeTint="99"/>
        <w:left w:val="single" w:sz="4" w:space="0" w:color="80E2DB" w:themeColor="accent1" w:themeTint="99"/>
        <w:bottom w:val="single" w:sz="4" w:space="0" w:color="80E2DB" w:themeColor="accent1" w:themeTint="99"/>
        <w:right w:val="single" w:sz="4" w:space="0" w:color="80E2DB" w:themeColor="accent1" w:themeTint="99"/>
        <w:insideH w:val="single" w:sz="4" w:space="0" w:color="80E2DB" w:themeColor="accent1" w:themeTint="99"/>
        <w:insideV w:val="single" w:sz="4" w:space="0" w:color="80E2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  <w:tblStylePr w:type="neCell">
      <w:tblPr/>
      <w:tcPr>
        <w:tcBorders>
          <w:bottom w:val="single" w:sz="4" w:space="0" w:color="80E2DB" w:themeColor="accent1" w:themeTint="99"/>
        </w:tcBorders>
      </w:tcPr>
    </w:tblStylePr>
    <w:tblStylePr w:type="nwCell">
      <w:tblPr/>
      <w:tcPr>
        <w:tcBorders>
          <w:bottom w:val="single" w:sz="4" w:space="0" w:color="80E2DB" w:themeColor="accent1" w:themeTint="99"/>
        </w:tcBorders>
      </w:tcPr>
    </w:tblStylePr>
    <w:tblStylePr w:type="seCell">
      <w:tblPr/>
      <w:tcPr>
        <w:tcBorders>
          <w:top w:val="single" w:sz="4" w:space="0" w:color="80E2DB" w:themeColor="accent1" w:themeTint="99"/>
        </w:tcBorders>
      </w:tcPr>
    </w:tblStylePr>
    <w:tblStylePr w:type="swCell">
      <w:tblPr/>
      <w:tcPr>
        <w:tcBorders>
          <w:top w:val="single" w:sz="4" w:space="0" w:color="80E2DB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E2DB" w:themeColor="accent1" w:themeTint="99"/>
        <w:left w:val="single" w:sz="4" w:space="0" w:color="80E2DB" w:themeColor="accent1" w:themeTint="99"/>
        <w:bottom w:val="single" w:sz="4" w:space="0" w:color="80E2DB" w:themeColor="accent1" w:themeTint="99"/>
        <w:right w:val="single" w:sz="4" w:space="0" w:color="80E2DB" w:themeColor="accent1" w:themeTint="99"/>
        <w:insideH w:val="single" w:sz="4" w:space="0" w:color="80E2DB" w:themeColor="accent1" w:themeTint="99"/>
        <w:insideV w:val="single" w:sz="4" w:space="0" w:color="80E2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CEC2" w:themeColor="accent1"/>
          <w:left w:val="single" w:sz="4" w:space="0" w:color="2ECEC2" w:themeColor="accent1"/>
          <w:bottom w:val="single" w:sz="4" w:space="0" w:color="2ECEC2" w:themeColor="accent1"/>
          <w:right w:val="single" w:sz="4" w:space="0" w:color="2ECEC2" w:themeColor="accent1"/>
          <w:insideH w:val="nil"/>
          <w:insideV w:val="nil"/>
        </w:tcBorders>
        <w:shd w:val="clear" w:color="auto" w:fill="2ECEC2" w:themeFill="accent1"/>
      </w:tcPr>
    </w:tblStylePr>
    <w:tblStylePr w:type="lastRow">
      <w:rPr>
        <w:b/>
        <w:bCs/>
      </w:rPr>
      <w:tblPr/>
      <w:tcPr>
        <w:tcBorders>
          <w:top w:val="double" w:sz="4" w:space="0" w:color="2ECEC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5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CEC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CEC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ECEC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ECEC2" w:themeFill="accent1"/>
      </w:tcPr>
    </w:tblStylePr>
    <w:tblStylePr w:type="band1Vert">
      <w:tblPr/>
      <w:tcPr>
        <w:shd w:val="clear" w:color="auto" w:fill="AAECE7" w:themeFill="accent1" w:themeFillTint="66"/>
      </w:tcPr>
    </w:tblStylePr>
    <w:tblStylePr w:type="band1Horz">
      <w:tblPr/>
      <w:tcPr>
        <w:shd w:val="clear" w:color="auto" w:fill="AAECE7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AA75F6"/>
    <w:pPr>
      <w:spacing w:line="240" w:lineRule="auto"/>
    </w:pPr>
    <w:rPr>
      <w:color w:val="229A90" w:themeColor="accent1" w:themeShade="BF"/>
    </w:rPr>
    <w:tblPr>
      <w:tblStyleRowBandSize w:val="1"/>
      <w:tblStyleColBandSize w:val="1"/>
      <w:tblBorders>
        <w:top w:val="single" w:sz="4" w:space="0" w:color="80E2DB" w:themeColor="accent1" w:themeTint="99"/>
        <w:left w:val="single" w:sz="4" w:space="0" w:color="80E2DB" w:themeColor="accent1" w:themeTint="99"/>
        <w:bottom w:val="single" w:sz="4" w:space="0" w:color="80E2DB" w:themeColor="accent1" w:themeTint="99"/>
        <w:right w:val="single" w:sz="4" w:space="0" w:color="80E2DB" w:themeColor="accent1" w:themeTint="99"/>
        <w:insideH w:val="single" w:sz="4" w:space="0" w:color="80E2DB" w:themeColor="accent1" w:themeTint="99"/>
        <w:insideV w:val="single" w:sz="4" w:space="0" w:color="80E2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E2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2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AA75F6"/>
    <w:pPr>
      <w:spacing w:line="240" w:lineRule="auto"/>
    </w:pPr>
    <w:rPr>
      <w:color w:val="229A90" w:themeColor="accent1" w:themeShade="BF"/>
    </w:rPr>
    <w:tblPr>
      <w:tblStyleRowBandSize w:val="1"/>
      <w:tblStyleColBandSize w:val="1"/>
      <w:tblBorders>
        <w:top w:val="single" w:sz="4" w:space="0" w:color="80E2DB" w:themeColor="accent1" w:themeTint="99"/>
        <w:left w:val="single" w:sz="4" w:space="0" w:color="80E2DB" w:themeColor="accent1" w:themeTint="99"/>
        <w:bottom w:val="single" w:sz="4" w:space="0" w:color="80E2DB" w:themeColor="accent1" w:themeTint="99"/>
        <w:right w:val="single" w:sz="4" w:space="0" w:color="80E2DB" w:themeColor="accent1" w:themeTint="99"/>
        <w:insideH w:val="single" w:sz="4" w:space="0" w:color="80E2DB" w:themeColor="accent1" w:themeTint="99"/>
        <w:insideV w:val="single" w:sz="4" w:space="0" w:color="80E2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  <w:tblStylePr w:type="neCell">
      <w:tblPr/>
      <w:tcPr>
        <w:tcBorders>
          <w:bottom w:val="single" w:sz="4" w:space="0" w:color="80E2DB" w:themeColor="accent1" w:themeTint="99"/>
        </w:tcBorders>
      </w:tcPr>
    </w:tblStylePr>
    <w:tblStylePr w:type="nwCell">
      <w:tblPr/>
      <w:tcPr>
        <w:tcBorders>
          <w:bottom w:val="single" w:sz="4" w:space="0" w:color="80E2DB" w:themeColor="accent1" w:themeTint="99"/>
        </w:tcBorders>
      </w:tcPr>
    </w:tblStylePr>
    <w:tblStylePr w:type="seCell">
      <w:tblPr/>
      <w:tcPr>
        <w:tcBorders>
          <w:top w:val="single" w:sz="4" w:space="0" w:color="80E2DB" w:themeColor="accent1" w:themeTint="99"/>
        </w:tcBorders>
      </w:tcPr>
    </w:tblStylePr>
    <w:tblStylePr w:type="swCell">
      <w:tblPr/>
      <w:tcPr>
        <w:tcBorders>
          <w:top w:val="single" w:sz="4" w:space="0" w:color="80E2DB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A75F6"/>
    <w:rPr>
      <w:rFonts w:asciiTheme="majorHAnsi" w:eastAsiaTheme="majorEastAsia" w:hAnsiTheme="majorHAnsi" w:cstheme="majorBidi"/>
      <w:color w:val="229A90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A75F6"/>
    <w:rPr>
      <w:rFonts w:asciiTheme="majorHAnsi" w:eastAsiaTheme="majorEastAsia" w:hAnsiTheme="majorHAnsi" w:cstheme="majorBidi"/>
      <w:color w:val="1766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A75F6"/>
    <w:rPr>
      <w:rFonts w:asciiTheme="majorHAnsi" w:eastAsiaTheme="majorEastAsia" w:hAnsiTheme="majorHAnsi" w:cstheme="majorBidi"/>
      <w:i/>
      <w:iCs/>
      <w:color w:val="176660" w:themeColor="accent1" w:themeShade="7F"/>
    </w:rPr>
  </w:style>
  <w:style w:type="character" w:styleId="HTML-akronym">
    <w:name w:val="HTML Acronym"/>
    <w:basedOn w:val="Standardskrifttypeiafsnit"/>
    <w:uiPriority w:val="99"/>
    <w:semiHidden/>
    <w:unhideWhenUsed/>
    <w:rsid w:val="00AA75F6"/>
  </w:style>
  <w:style w:type="paragraph" w:styleId="HTML-adresse">
    <w:name w:val="HTML Address"/>
    <w:basedOn w:val="Normal"/>
    <w:link w:val="HTML-adresseTegn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AA75F6"/>
    <w:rPr>
      <w:i/>
      <w:iCs/>
    </w:rPr>
  </w:style>
  <w:style w:type="character" w:styleId="HTML-citat">
    <w:name w:val="HTML Cite"/>
    <w:basedOn w:val="Standardskrifttypeiafsnit"/>
    <w:uiPriority w:val="99"/>
    <w:semiHidden/>
    <w:unhideWhenUsed/>
    <w:rsid w:val="00AA75F6"/>
    <w:rPr>
      <w:i/>
      <w:iCs/>
    </w:rPr>
  </w:style>
  <w:style w:type="character" w:styleId="HTML-kode">
    <w:name w:val="HTML Code"/>
    <w:basedOn w:val="Standardskrifttypeiafsni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uiPriority w:val="99"/>
    <w:semiHidden/>
    <w:unhideWhenUsed/>
    <w:rsid w:val="00AA75F6"/>
    <w:rPr>
      <w:i/>
      <w:iCs/>
    </w:rPr>
  </w:style>
  <w:style w:type="character" w:styleId="HTML-tastatur">
    <w:name w:val="HTML Keyboard"/>
    <w:basedOn w:val="Standardskrifttypeiafsni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A75F6"/>
    <w:rPr>
      <w:rFonts w:ascii="Consolas" w:hAnsi="Consolas"/>
      <w:szCs w:val="20"/>
    </w:rPr>
  </w:style>
  <w:style w:type="character" w:styleId="HTML-eksempel">
    <w:name w:val="HTML Sample"/>
    <w:basedOn w:val="Standardskrifttypeiafsni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Standardskrifttypeiafsnit"/>
    <w:uiPriority w:val="99"/>
    <w:semiHidden/>
    <w:unhideWhenUsed/>
    <w:rsid w:val="00AA75F6"/>
    <w:rPr>
      <w:color w:val="0563C1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3D03E5"/>
    <w:rPr>
      <w:i/>
      <w:iCs/>
      <w:color w:val="229A90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3D03E5"/>
    <w:pPr>
      <w:pBdr>
        <w:top w:val="single" w:sz="4" w:space="10" w:color="2ECEC2" w:themeColor="accent1"/>
        <w:bottom w:val="single" w:sz="4" w:space="10" w:color="2ECEC2" w:themeColor="accent1"/>
      </w:pBdr>
      <w:spacing w:before="360" w:after="360"/>
      <w:ind w:left="864" w:right="864"/>
      <w:jc w:val="center"/>
    </w:pPr>
    <w:rPr>
      <w:i/>
      <w:iCs/>
      <w:color w:val="229A90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D03E5"/>
    <w:rPr>
      <w:i/>
      <w:iCs/>
      <w:color w:val="229A90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3D03E5"/>
    <w:rPr>
      <w:b/>
      <w:bCs/>
      <w:caps w:val="0"/>
      <w:smallCaps/>
      <w:color w:val="229A90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ECEC2" w:themeColor="accent1"/>
        <w:left w:val="single" w:sz="8" w:space="0" w:color="2ECEC2" w:themeColor="accent1"/>
        <w:bottom w:val="single" w:sz="8" w:space="0" w:color="2ECEC2" w:themeColor="accent1"/>
        <w:right w:val="single" w:sz="8" w:space="0" w:color="2ECEC2" w:themeColor="accent1"/>
        <w:insideH w:val="single" w:sz="8" w:space="0" w:color="2ECEC2" w:themeColor="accent1"/>
        <w:insideV w:val="single" w:sz="8" w:space="0" w:color="2ECEC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CEC2" w:themeColor="accent1"/>
          <w:left w:val="single" w:sz="8" w:space="0" w:color="2ECEC2" w:themeColor="accent1"/>
          <w:bottom w:val="single" w:sz="18" w:space="0" w:color="2ECEC2" w:themeColor="accent1"/>
          <w:right w:val="single" w:sz="8" w:space="0" w:color="2ECEC2" w:themeColor="accent1"/>
          <w:insideH w:val="nil"/>
          <w:insideV w:val="single" w:sz="8" w:space="0" w:color="2ECEC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ECEC2" w:themeColor="accent1"/>
          <w:left w:val="single" w:sz="8" w:space="0" w:color="2ECEC2" w:themeColor="accent1"/>
          <w:bottom w:val="single" w:sz="8" w:space="0" w:color="2ECEC2" w:themeColor="accent1"/>
          <w:right w:val="single" w:sz="8" w:space="0" w:color="2ECEC2" w:themeColor="accent1"/>
          <w:insideH w:val="nil"/>
          <w:insideV w:val="single" w:sz="8" w:space="0" w:color="2ECEC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CEC2" w:themeColor="accent1"/>
          <w:left w:val="single" w:sz="8" w:space="0" w:color="2ECEC2" w:themeColor="accent1"/>
          <w:bottom w:val="single" w:sz="8" w:space="0" w:color="2ECEC2" w:themeColor="accent1"/>
          <w:right w:val="single" w:sz="8" w:space="0" w:color="2ECEC2" w:themeColor="accent1"/>
        </w:tcBorders>
      </w:tcPr>
    </w:tblStylePr>
    <w:tblStylePr w:type="band1Vert">
      <w:tblPr/>
      <w:tcPr>
        <w:tcBorders>
          <w:top w:val="single" w:sz="8" w:space="0" w:color="2ECEC2" w:themeColor="accent1"/>
          <w:left w:val="single" w:sz="8" w:space="0" w:color="2ECEC2" w:themeColor="accent1"/>
          <w:bottom w:val="single" w:sz="8" w:space="0" w:color="2ECEC2" w:themeColor="accent1"/>
          <w:right w:val="single" w:sz="8" w:space="0" w:color="2ECEC2" w:themeColor="accent1"/>
        </w:tcBorders>
        <w:shd w:val="clear" w:color="auto" w:fill="CAF3F0" w:themeFill="accent1" w:themeFillTint="3F"/>
      </w:tcPr>
    </w:tblStylePr>
    <w:tblStylePr w:type="band1Horz">
      <w:tblPr/>
      <w:tcPr>
        <w:tcBorders>
          <w:top w:val="single" w:sz="8" w:space="0" w:color="2ECEC2" w:themeColor="accent1"/>
          <w:left w:val="single" w:sz="8" w:space="0" w:color="2ECEC2" w:themeColor="accent1"/>
          <w:bottom w:val="single" w:sz="8" w:space="0" w:color="2ECEC2" w:themeColor="accent1"/>
          <w:right w:val="single" w:sz="8" w:space="0" w:color="2ECEC2" w:themeColor="accent1"/>
          <w:insideV w:val="single" w:sz="8" w:space="0" w:color="2ECEC2" w:themeColor="accent1"/>
        </w:tcBorders>
        <w:shd w:val="clear" w:color="auto" w:fill="CAF3F0" w:themeFill="accent1" w:themeFillTint="3F"/>
      </w:tcPr>
    </w:tblStylePr>
    <w:tblStylePr w:type="band2Horz">
      <w:tblPr/>
      <w:tcPr>
        <w:tcBorders>
          <w:top w:val="single" w:sz="8" w:space="0" w:color="2ECEC2" w:themeColor="accent1"/>
          <w:left w:val="single" w:sz="8" w:space="0" w:color="2ECEC2" w:themeColor="accent1"/>
          <w:bottom w:val="single" w:sz="8" w:space="0" w:color="2ECEC2" w:themeColor="accent1"/>
          <w:right w:val="single" w:sz="8" w:space="0" w:color="2ECEC2" w:themeColor="accent1"/>
          <w:insideV w:val="single" w:sz="8" w:space="0" w:color="2ECEC2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ECEC2" w:themeColor="accent1"/>
        <w:left w:val="single" w:sz="8" w:space="0" w:color="2ECEC2" w:themeColor="accent1"/>
        <w:bottom w:val="single" w:sz="8" w:space="0" w:color="2ECEC2" w:themeColor="accent1"/>
        <w:right w:val="single" w:sz="8" w:space="0" w:color="2ECEC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ECEC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CEC2" w:themeColor="accent1"/>
          <w:left w:val="single" w:sz="8" w:space="0" w:color="2ECEC2" w:themeColor="accent1"/>
          <w:bottom w:val="single" w:sz="8" w:space="0" w:color="2ECEC2" w:themeColor="accent1"/>
          <w:right w:val="single" w:sz="8" w:space="0" w:color="2ECEC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ECEC2" w:themeColor="accent1"/>
          <w:left w:val="single" w:sz="8" w:space="0" w:color="2ECEC2" w:themeColor="accent1"/>
          <w:bottom w:val="single" w:sz="8" w:space="0" w:color="2ECEC2" w:themeColor="accent1"/>
          <w:right w:val="single" w:sz="8" w:space="0" w:color="2ECEC2" w:themeColor="accent1"/>
        </w:tcBorders>
      </w:tcPr>
    </w:tblStylePr>
    <w:tblStylePr w:type="band1Horz">
      <w:tblPr/>
      <w:tcPr>
        <w:tcBorders>
          <w:top w:val="single" w:sz="8" w:space="0" w:color="2ECEC2" w:themeColor="accent1"/>
          <w:left w:val="single" w:sz="8" w:space="0" w:color="2ECEC2" w:themeColor="accent1"/>
          <w:bottom w:val="single" w:sz="8" w:space="0" w:color="2ECEC2" w:themeColor="accent1"/>
          <w:right w:val="single" w:sz="8" w:space="0" w:color="2ECEC2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ysskygge">
    <w:name w:val="Light Shading"/>
    <w:basedOn w:val="Tabel-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AA75F6"/>
    <w:pPr>
      <w:spacing w:line="240" w:lineRule="auto"/>
    </w:pPr>
    <w:rPr>
      <w:color w:val="229A90" w:themeColor="accent1" w:themeShade="BF"/>
    </w:rPr>
    <w:tblPr>
      <w:tblStyleRowBandSize w:val="1"/>
      <w:tblStyleColBandSize w:val="1"/>
      <w:tblBorders>
        <w:top w:val="single" w:sz="8" w:space="0" w:color="2ECEC2" w:themeColor="accent1"/>
        <w:bottom w:val="single" w:sz="8" w:space="0" w:color="2ECEC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CEC2" w:themeColor="accent1"/>
          <w:left w:val="nil"/>
          <w:bottom w:val="single" w:sz="8" w:space="0" w:color="2ECEC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CEC2" w:themeColor="accent1"/>
          <w:left w:val="nil"/>
          <w:bottom w:val="single" w:sz="8" w:space="0" w:color="2ECEC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3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3F0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Opstilling-punkttegn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Opstilling-forts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Opstilling-forts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Opstilling-forts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Opstilling-talellerbogst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Opstilling-talellerbogst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Opstilling-talellerbogst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eafsnit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2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2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2">
    <w:name w:val="List Table 2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E2DB" w:themeColor="accent1" w:themeTint="99"/>
        <w:bottom w:val="single" w:sz="4" w:space="0" w:color="80E2DB" w:themeColor="accent1" w:themeTint="99"/>
        <w:insideH w:val="single" w:sz="4" w:space="0" w:color="80E2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3">
    <w:name w:val="List Table 3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ECEC2" w:themeColor="accent1"/>
        <w:left w:val="single" w:sz="4" w:space="0" w:color="2ECEC2" w:themeColor="accent1"/>
        <w:bottom w:val="single" w:sz="4" w:space="0" w:color="2ECEC2" w:themeColor="accent1"/>
        <w:right w:val="single" w:sz="4" w:space="0" w:color="2ECEC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ECEC2" w:themeFill="accent1"/>
      </w:tcPr>
    </w:tblStylePr>
    <w:tblStylePr w:type="lastRow">
      <w:rPr>
        <w:b/>
        <w:bCs/>
      </w:rPr>
      <w:tblPr/>
      <w:tcPr>
        <w:tcBorders>
          <w:top w:val="double" w:sz="4" w:space="0" w:color="2ECEC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ECEC2" w:themeColor="accent1"/>
          <w:right w:val="single" w:sz="4" w:space="0" w:color="2ECEC2" w:themeColor="accent1"/>
        </w:tcBorders>
      </w:tcPr>
    </w:tblStylePr>
    <w:tblStylePr w:type="band1Horz">
      <w:tblPr/>
      <w:tcPr>
        <w:tcBorders>
          <w:top w:val="single" w:sz="4" w:space="0" w:color="2ECEC2" w:themeColor="accent1"/>
          <w:bottom w:val="single" w:sz="4" w:space="0" w:color="2ECEC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ECEC2" w:themeColor="accent1"/>
          <w:left w:val="nil"/>
        </w:tcBorders>
      </w:tcPr>
    </w:tblStylePr>
    <w:tblStylePr w:type="swCell">
      <w:tblPr/>
      <w:tcPr>
        <w:tcBorders>
          <w:top w:val="double" w:sz="4" w:space="0" w:color="2ECEC2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E2DB" w:themeColor="accent1" w:themeTint="99"/>
        <w:left w:val="single" w:sz="4" w:space="0" w:color="80E2DB" w:themeColor="accent1" w:themeTint="99"/>
        <w:bottom w:val="single" w:sz="4" w:space="0" w:color="80E2DB" w:themeColor="accent1" w:themeTint="99"/>
        <w:right w:val="single" w:sz="4" w:space="0" w:color="80E2DB" w:themeColor="accent1" w:themeTint="99"/>
        <w:insideH w:val="single" w:sz="4" w:space="0" w:color="80E2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CEC2" w:themeColor="accent1"/>
          <w:left w:val="single" w:sz="4" w:space="0" w:color="2ECEC2" w:themeColor="accent1"/>
          <w:bottom w:val="single" w:sz="4" w:space="0" w:color="2ECEC2" w:themeColor="accent1"/>
          <w:right w:val="single" w:sz="4" w:space="0" w:color="2ECEC2" w:themeColor="accent1"/>
          <w:insideH w:val="nil"/>
        </w:tcBorders>
        <w:shd w:val="clear" w:color="auto" w:fill="2ECEC2" w:themeFill="accent1"/>
      </w:tcPr>
    </w:tblStylePr>
    <w:tblStylePr w:type="lastRow">
      <w:rPr>
        <w:b/>
        <w:bCs/>
      </w:rPr>
      <w:tblPr/>
      <w:tcPr>
        <w:tcBorders>
          <w:top w:val="double" w:sz="4" w:space="0" w:color="80E2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ECEC2" w:themeColor="accent1"/>
        <w:left w:val="single" w:sz="24" w:space="0" w:color="2ECEC2" w:themeColor="accent1"/>
        <w:bottom w:val="single" w:sz="24" w:space="0" w:color="2ECEC2" w:themeColor="accent1"/>
        <w:right w:val="single" w:sz="24" w:space="0" w:color="2ECEC2" w:themeColor="accent1"/>
      </w:tblBorders>
    </w:tblPr>
    <w:tcPr>
      <w:shd w:val="clear" w:color="auto" w:fill="2ECEC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AA75F6"/>
    <w:pPr>
      <w:spacing w:line="240" w:lineRule="auto"/>
    </w:pPr>
    <w:rPr>
      <w:color w:val="229A90" w:themeColor="accent1" w:themeShade="BF"/>
    </w:rPr>
    <w:tblPr>
      <w:tblStyleRowBandSize w:val="1"/>
      <w:tblStyleColBandSize w:val="1"/>
      <w:tblBorders>
        <w:top w:val="single" w:sz="4" w:space="0" w:color="2ECEC2" w:themeColor="accent1"/>
        <w:bottom w:val="single" w:sz="4" w:space="0" w:color="2ECEC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ECEC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ECEC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AA75F6"/>
    <w:pPr>
      <w:spacing w:line="240" w:lineRule="auto"/>
    </w:pPr>
    <w:rPr>
      <w:color w:val="229A9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ECEC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ECEC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ECEC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ECEC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5F3" w:themeFill="accent1" w:themeFillTint="33"/>
      </w:tcPr>
    </w:tblStylePr>
    <w:tblStylePr w:type="band1Horz">
      <w:tblPr/>
      <w:tcPr>
        <w:shd w:val="clear" w:color="auto" w:fill="D4F5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AA75F6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DBD2" w:themeColor="accent1" w:themeTint="BF"/>
        <w:left w:val="single" w:sz="8" w:space="0" w:color="60DBD2" w:themeColor="accent1" w:themeTint="BF"/>
        <w:bottom w:val="single" w:sz="8" w:space="0" w:color="60DBD2" w:themeColor="accent1" w:themeTint="BF"/>
        <w:right w:val="single" w:sz="8" w:space="0" w:color="60DBD2" w:themeColor="accent1" w:themeTint="BF"/>
        <w:insideH w:val="single" w:sz="8" w:space="0" w:color="60DBD2" w:themeColor="accent1" w:themeTint="BF"/>
        <w:insideV w:val="single" w:sz="8" w:space="0" w:color="60DBD2" w:themeColor="accent1" w:themeTint="BF"/>
      </w:tblBorders>
    </w:tblPr>
    <w:tcPr>
      <w:shd w:val="clear" w:color="auto" w:fill="CAF3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DB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7E1" w:themeFill="accent1" w:themeFillTint="7F"/>
      </w:tcPr>
    </w:tblStylePr>
    <w:tblStylePr w:type="band1Horz">
      <w:tblPr/>
      <w:tcPr>
        <w:shd w:val="clear" w:color="auto" w:fill="95E7E1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ECEC2" w:themeColor="accent1"/>
        <w:left w:val="single" w:sz="8" w:space="0" w:color="2ECEC2" w:themeColor="accent1"/>
        <w:bottom w:val="single" w:sz="8" w:space="0" w:color="2ECEC2" w:themeColor="accent1"/>
        <w:right w:val="single" w:sz="8" w:space="0" w:color="2ECEC2" w:themeColor="accent1"/>
        <w:insideH w:val="single" w:sz="8" w:space="0" w:color="2ECEC2" w:themeColor="accent1"/>
        <w:insideV w:val="single" w:sz="8" w:space="0" w:color="2ECEC2" w:themeColor="accent1"/>
      </w:tblBorders>
    </w:tblPr>
    <w:tcPr>
      <w:shd w:val="clear" w:color="auto" w:fill="CAF3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5F3" w:themeFill="accent1" w:themeFillTint="33"/>
      </w:tcPr>
    </w:tblStylePr>
    <w:tblStylePr w:type="band1Vert">
      <w:tblPr/>
      <w:tcPr>
        <w:shd w:val="clear" w:color="auto" w:fill="95E7E1" w:themeFill="accent1" w:themeFillTint="7F"/>
      </w:tcPr>
    </w:tblStylePr>
    <w:tblStylePr w:type="band1Horz">
      <w:tblPr/>
      <w:tcPr>
        <w:tcBorders>
          <w:insideH w:val="single" w:sz="6" w:space="0" w:color="2ECEC2" w:themeColor="accent1"/>
          <w:insideV w:val="single" w:sz="6" w:space="0" w:color="2ECEC2" w:themeColor="accent1"/>
        </w:tcBorders>
        <w:shd w:val="clear" w:color="auto" w:fill="95E7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3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ECEC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ECEC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ECEC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ECEC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7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7E1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ECEC2" w:themeColor="accent1"/>
        <w:bottom w:val="single" w:sz="8" w:space="0" w:color="2ECEC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ECEC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ECEC2" w:themeColor="accent1"/>
          <w:bottom w:val="single" w:sz="8" w:space="0" w:color="2ECEC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ECEC2" w:themeColor="accent1"/>
          <w:bottom w:val="single" w:sz="8" w:space="0" w:color="2ECEC2" w:themeColor="accent1"/>
        </w:tcBorders>
      </w:tcPr>
    </w:tblStylePr>
    <w:tblStylePr w:type="band1Vert">
      <w:tblPr/>
      <w:tcPr>
        <w:shd w:val="clear" w:color="auto" w:fill="CAF3F0" w:themeFill="accent1" w:themeFillTint="3F"/>
      </w:tcPr>
    </w:tblStylePr>
    <w:tblStylePr w:type="band1Horz">
      <w:tblPr/>
      <w:tcPr>
        <w:shd w:val="clear" w:color="auto" w:fill="CAF3F0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ECEC2" w:themeColor="accent1"/>
        <w:left w:val="single" w:sz="8" w:space="0" w:color="2ECEC2" w:themeColor="accent1"/>
        <w:bottom w:val="single" w:sz="8" w:space="0" w:color="2ECEC2" w:themeColor="accent1"/>
        <w:right w:val="single" w:sz="8" w:space="0" w:color="2ECEC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ECEC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ECEC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ECEC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3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3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DBD2" w:themeColor="accent1" w:themeTint="BF"/>
        <w:left w:val="single" w:sz="8" w:space="0" w:color="60DBD2" w:themeColor="accent1" w:themeTint="BF"/>
        <w:bottom w:val="single" w:sz="8" w:space="0" w:color="60DBD2" w:themeColor="accent1" w:themeTint="BF"/>
        <w:right w:val="single" w:sz="8" w:space="0" w:color="60DBD2" w:themeColor="accent1" w:themeTint="BF"/>
        <w:insideH w:val="single" w:sz="8" w:space="0" w:color="60DB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DBD2" w:themeColor="accent1" w:themeTint="BF"/>
          <w:left w:val="single" w:sz="8" w:space="0" w:color="60DBD2" w:themeColor="accent1" w:themeTint="BF"/>
          <w:bottom w:val="single" w:sz="8" w:space="0" w:color="60DBD2" w:themeColor="accent1" w:themeTint="BF"/>
          <w:right w:val="single" w:sz="8" w:space="0" w:color="60DBD2" w:themeColor="accent1" w:themeTint="BF"/>
          <w:insideH w:val="nil"/>
          <w:insideV w:val="nil"/>
        </w:tcBorders>
        <w:shd w:val="clear" w:color="auto" w:fill="2ECEC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DBD2" w:themeColor="accent1" w:themeTint="BF"/>
          <w:left w:val="single" w:sz="8" w:space="0" w:color="60DBD2" w:themeColor="accent1" w:themeTint="BF"/>
          <w:bottom w:val="single" w:sz="8" w:space="0" w:color="60DBD2" w:themeColor="accent1" w:themeTint="BF"/>
          <w:right w:val="single" w:sz="8" w:space="0" w:color="60DB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3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3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ECEC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CEC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CEC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rykning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unhideWhenUsed/>
    <w:rsid w:val="00AA75F6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AA75F6"/>
  </w:style>
  <w:style w:type="character" w:styleId="Sidetal">
    <w:name w:val="page number"/>
    <w:basedOn w:val="Standardskrifttypeiafsnit"/>
    <w:uiPriority w:val="99"/>
    <w:semiHidden/>
    <w:unhideWhenUsed/>
    <w:rsid w:val="00AA75F6"/>
  </w:style>
  <w:style w:type="table" w:styleId="Almindeligtabel1">
    <w:name w:val="Plain Table 1"/>
    <w:basedOn w:val="Tabel-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AA75F6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AA75F6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uiPriority w:val="99"/>
    <w:semiHidden/>
    <w:unhideWhenUsed/>
    <w:rsid w:val="00AA75F6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AA75F6"/>
  </w:style>
  <w:style w:type="paragraph" w:styleId="Underskrift">
    <w:name w:val="Signature"/>
    <w:basedOn w:val="Normal"/>
    <w:link w:val="UnderskriftTegn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AA75F6"/>
  </w:style>
  <w:style w:type="character" w:styleId="Strk">
    <w:name w:val="Strong"/>
    <w:basedOn w:val="Standardskrifttypeiafsnit"/>
    <w:uiPriority w:val="22"/>
    <w:semiHidden/>
    <w:unhideWhenUsed/>
    <w:qFormat/>
    <w:rsid w:val="00AA75F6"/>
    <w:rPr>
      <w:b/>
      <w:bCs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-3D-effekter1">
    <w:name w:val="Table 3D effects 1"/>
    <w:basedOn w:val="Tabel-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Listeoverfigurer">
    <w:name w:val="table of figures"/>
    <w:basedOn w:val="Normal"/>
    <w:next w:val="Normal"/>
    <w:uiPriority w:val="99"/>
    <w:semiHidden/>
    <w:unhideWhenUsed/>
    <w:rsid w:val="00AA75F6"/>
  </w:style>
  <w:style w:type="table" w:styleId="Tabel-Professionel">
    <w:name w:val="Table Professional"/>
    <w:basedOn w:val="Tabel-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overskrift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29A9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2429764\AppData\Roaming\Microsoft\Templates\Finpudset%20CV%20&#8211;%20designet%20af%20MOO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6B8917-182F-4FFD-BB12-688D01EFC037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2E65E0B3-CDBA-4D34-A43D-70E8581DD7EA}">
      <dgm:prSet phldrT="[Tekst]"/>
      <dgm:spPr/>
      <dgm:t>
        <a:bodyPr/>
        <a:lstStyle/>
        <a:p>
          <a:r>
            <a:rPr lang="da-DK"/>
            <a:t> </a:t>
          </a:r>
        </a:p>
      </dgm:t>
    </dgm:pt>
    <dgm:pt modelId="{CB05C235-153B-40D7-B45D-9B251F7C6BBD}" type="parTrans" cxnId="{7CB5C5EE-635D-49E7-B823-596B396B9B45}">
      <dgm:prSet/>
      <dgm:spPr/>
      <dgm:t>
        <a:bodyPr/>
        <a:lstStyle/>
        <a:p>
          <a:endParaRPr lang="da-DK"/>
        </a:p>
      </dgm:t>
    </dgm:pt>
    <dgm:pt modelId="{EF7C8A86-4A07-438E-9386-AFD1B168F09A}" type="sibTrans" cxnId="{7CB5C5EE-635D-49E7-B823-596B396B9B45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</dgm:spPr>
      <dgm:t>
        <a:bodyPr/>
        <a:lstStyle/>
        <a:p>
          <a:endParaRPr lang="da-DK"/>
        </a:p>
      </dgm:t>
    </dgm:pt>
    <dgm:pt modelId="{EF2F269A-EE4B-4B31-ACBB-F8619B3FF199}" type="pres">
      <dgm:prSet presAssocID="{826B8917-182F-4FFD-BB12-688D01EFC037}" presName="Name0" presStyleCnt="0">
        <dgm:presLayoutVars>
          <dgm:chMax val="7"/>
          <dgm:chPref val="7"/>
          <dgm:dir/>
        </dgm:presLayoutVars>
      </dgm:prSet>
      <dgm:spPr/>
    </dgm:pt>
    <dgm:pt modelId="{F9B69858-CB73-4304-8E1B-31669C0660CE}" type="pres">
      <dgm:prSet presAssocID="{826B8917-182F-4FFD-BB12-688D01EFC037}" presName="Name1" presStyleCnt="0"/>
      <dgm:spPr/>
    </dgm:pt>
    <dgm:pt modelId="{AD9ED17B-8485-46ED-9C12-EDCF0BC0EF8C}" type="pres">
      <dgm:prSet presAssocID="{EF7C8A86-4A07-438E-9386-AFD1B168F09A}" presName="picture_1" presStyleCnt="0"/>
      <dgm:spPr/>
    </dgm:pt>
    <dgm:pt modelId="{241E29CF-440C-47BE-816A-E67298B42572}" type="pres">
      <dgm:prSet presAssocID="{EF7C8A86-4A07-438E-9386-AFD1B168F09A}" presName="pictureRepeatNode" presStyleLbl="alignImgPlace1" presStyleIdx="0" presStyleCnt="1" custScaleX="200000" custScaleY="202189" custLinFactNeighborX="-847" custLinFactNeighborY="-2543"/>
      <dgm:spPr/>
    </dgm:pt>
    <dgm:pt modelId="{B441949A-01C0-4253-B049-291EB826B1D6}" type="pres">
      <dgm:prSet presAssocID="{2E65E0B3-CDBA-4D34-A43D-70E8581DD7EA}" presName="text_1" presStyleLbl="node1" presStyleIdx="0" presStyleCnt="0" custLinFactY="158050" custLinFactNeighborX="34428" custLinFactNeighborY="200000">
        <dgm:presLayoutVars>
          <dgm:bulletEnabled val="1"/>
        </dgm:presLayoutVars>
      </dgm:prSet>
      <dgm:spPr/>
    </dgm:pt>
  </dgm:ptLst>
  <dgm:cxnLst>
    <dgm:cxn modelId="{640A1702-9675-4590-9A39-1E9968F8A517}" type="presOf" srcId="{EF7C8A86-4A07-438E-9386-AFD1B168F09A}" destId="{241E29CF-440C-47BE-816A-E67298B42572}" srcOrd="0" destOrd="0" presId="urn:microsoft.com/office/officeart/2008/layout/CircularPictureCallout"/>
    <dgm:cxn modelId="{F7BE0030-F63B-4CA6-9D72-30A78F0ECB36}" type="presOf" srcId="{826B8917-182F-4FFD-BB12-688D01EFC037}" destId="{EF2F269A-EE4B-4B31-ACBB-F8619B3FF199}" srcOrd="0" destOrd="0" presId="urn:microsoft.com/office/officeart/2008/layout/CircularPictureCallout"/>
    <dgm:cxn modelId="{69F98AB4-3828-4EF3-863F-D7F55A8D770D}" type="presOf" srcId="{2E65E0B3-CDBA-4D34-A43D-70E8581DD7EA}" destId="{B441949A-01C0-4253-B049-291EB826B1D6}" srcOrd="0" destOrd="0" presId="urn:microsoft.com/office/officeart/2008/layout/CircularPictureCallout"/>
    <dgm:cxn modelId="{7CB5C5EE-635D-49E7-B823-596B396B9B45}" srcId="{826B8917-182F-4FFD-BB12-688D01EFC037}" destId="{2E65E0B3-CDBA-4D34-A43D-70E8581DD7EA}" srcOrd="0" destOrd="0" parTransId="{CB05C235-153B-40D7-B45D-9B251F7C6BBD}" sibTransId="{EF7C8A86-4A07-438E-9386-AFD1B168F09A}"/>
    <dgm:cxn modelId="{CE924CB0-F1EF-4CE3-B3FA-ED1F6A880D27}" type="presParOf" srcId="{EF2F269A-EE4B-4B31-ACBB-F8619B3FF199}" destId="{F9B69858-CB73-4304-8E1B-31669C0660CE}" srcOrd="0" destOrd="0" presId="urn:microsoft.com/office/officeart/2008/layout/CircularPictureCallout"/>
    <dgm:cxn modelId="{34F65AAC-400E-4625-9507-EDCC3D4394B7}" type="presParOf" srcId="{F9B69858-CB73-4304-8E1B-31669C0660CE}" destId="{AD9ED17B-8485-46ED-9C12-EDCF0BC0EF8C}" srcOrd="0" destOrd="0" presId="urn:microsoft.com/office/officeart/2008/layout/CircularPictureCallout"/>
    <dgm:cxn modelId="{411B1AD3-53B1-4DFB-A453-89D4B1F50823}" type="presParOf" srcId="{AD9ED17B-8485-46ED-9C12-EDCF0BC0EF8C}" destId="{241E29CF-440C-47BE-816A-E67298B42572}" srcOrd="0" destOrd="0" presId="urn:microsoft.com/office/officeart/2008/layout/CircularPictureCallout"/>
    <dgm:cxn modelId="{4D7B87BF-0F30-4526-841C-DFF8FF2F396E}" type="presParOf" srcId="{F9B69858-CB73-4304-8E1B-31669C0660CE}" destId="{B441949A-01C0-4253-B049-291EB826B1D6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1E29CF-440C-47BE-816A-E67298B42572}">
      <dsp:nvSpPr>
        <dsp:cNvPr id="0" name=""/>
        <dsp:cNvSpPr/>
      </dsp:nvSpPr>
      <dsp:spPr>
        <a:xfrm>
          <a:off x="0" y="-9959"/>
          <a:ext cx="1818026" cy="183792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41949A-01C0-4253-B049-291EB826B1D6}">
      <dsp:nvSpPr>
        <dsp:cNvPr id="0" name=""/>
        <dsp:cNvSpPr/>
      </dsp:nvSpPr>
      <dsp:spPr>
        <a:xfrm>
          <a:off x="818420" y="1518030"/>
          <a:ext cx="581768" cy="2999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2200" kern="1200"/>
            <a:t> </a:t>
          </a:r>
        </a:p>
      </dsp:txBody>
      <dsp:txXfrm>
        <a:off x="818420" y="1518030"/>
        <a:ext cx="581768" cy="2999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D5F4499883480CBBC98C5DA2019C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F61A0EC-0D02-44E8-8CA4-777118A55F6D}"/>
      </w:docPartPr>
      <w:docPartBody>
        <w:p w:rsidR="00BD3EE9" w:rsidRDefault="00C23EBA">
          <w:pPr>
            <w:pStyle w:val="B4D5F4499883480CBBC98C5DA2019C03"/>
          </w:pPr>
          <w:r w:rsidRPr="00906BEE">
            <w:rPr>
              <w:lang w:bidi="da-DK"/>
            </w:rPr>
            <w:t>Færdigheder</w:t>
          </w:r>
        </w:p>
      </w:docPartBody>
    </w:docPart>
    <w:docPart>
      <w:docPartPr>
        <w:name w:val="AF93DB2977264FC2B16C1B782C7643F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A6C4CC7-BB43-46EF-BF74-399F136F20C8}"/>
      </w:docPartPr>
      <w:docPartBody>
        <w:p w:rsidR="00BD3EE9" w:rsidRDefault="00C23EBA">
          <w:pPr>
            <w:pStyle w:val="AF93DB2977264FC2B16C1B782C7643F9"/>
          </w:pPr>
          <w:r>
            <w:rPr>
              <w:lang w:bidi="da-DK"/>
            </w:rPr>
            <w:t>Dit navn</w:t>
          </w:r>
        </w:p>
      </w:docPartBody>
    </w:docPart>
    <w:docPart>
      <w:docPartPr>
        <w:name w:val="1D4E84F5CE32477FB2C243B9A852B0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86B0EE5-C811-4F0A-9D8D-23A2A74D32E1}"/>
      </w:docPartPr>
      <w:docPartBody>
        <w:p w:rsidR="00BD3EE9" w:rsidRDefault="00C23EBA">
          <w:pPr>
            <w:pStyle w:val="1D4E84F5CE32477FB2C243B9A852B010"/>
          </w:pPr>
          <w:r w:rsidRPr="007D6458">
            <w:rPr>
              <w:lang w:bidi="da-DK"/>
            </w:rPr>
            <w:t>Erhverv eller branche</w:t>
          </w:r>
        </w:p>
      </w:docPartBody>
    </w:docPart>
    <w:docPart>
      <w:docPartPr>
        <w:name w:val="7C8E39AAFE28438C88DAB3585D500B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7BF311-EBBA-483E-A169-DB9EF86FD695}"/>
      </w:docPartPr>
      <w:docPartBody>
        <w:p w:rsidR="00BD3EE9" w:rsidRDefault="00C23EBA">
          <w:pPr>
            <w:pStyle w:val="7C8E39AAFE28438C88DAB3585D500BB0"/>
          </w:pPr>
          <w:r w:rsidRPr="00906BEE">
            <w:rPr>
              <w:lang w:bidi="da-DK"/>
            </w:rPr>
            <w:t>Erfaring</w:t>
          </w:r>
        </w:p>
      </w:docPartBody>
    </w:docPart>
    <w:docPart>
      <w:docPartPr>
        <w:name w:val="162CAAA6EECB43B2B8ADC3B5A6B1F3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C9DBF0-AE1C-47D1-BE75-05A3DE270164}"/>
      </w:docPartPr>
      <w:docPartBody>
        <w:p w:rsidR="00BD3EE9" w:rsidRDefault="00C23EBA">
          <w:pPr>
            <w:pStyle w:val="162CAAA6EECB43B2B8ADC3B5A6B1F355"/>
          </w:pPr>
          <w:r w:rsidRPr="00906BEE">
            <w:rPr>
              <w:lang w:bidi="da-DK"/>
            </w:rPr>
            <w:t>Uddannelse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1A"/>
    <w:rsid w:val="0086251A"/>
    <w:rsid w:val="009028C4"/>
    <w:rsid w:val="00BD3EE9"/>
    <w:rsid w:val="00C2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496C28CB892744F8BC93012E65FEA780">
    <w:name w:val="496C28CB892744F8BC93012E65FEA780"/>
  </w:style>
  <w:style w:type="paragraph" w:customStyle="1" w:styleId="EF32A84B93994507B0C80F19CECAE51B">
    <w:name w:val="EF32A84B93994507B0C80F19CECAE51B"/>
  </w:style>
  <w:style w:type="paragraph" w:customStyle="1" w:styleId="21529DD9B50D46758E7DFE1FE316B7F7">
    <w:name w:val="21529DD9B50D46758E7DFE1FE316B7F7"/>
  </w:style>
  <w:style w:type="paragraph" w:customStyle="1" w:styleId="B4D5F4499883480CBBC98C5DA2019C03">
    <w:name w:val="B4D5F4499883480CBBC98C5DA2019C03"/>
  </w:style>
  <w:style w:type="paragraph" w:customStyle="1" w:styleId="6875AE7BDBB142868D4CB034C5BB796F">
    <w:name w:val="6875AE7BDBB142868D4CB034C5BB796F"/>
  </w:style>
  <w:style w:type="paragraph" w:customStyle="1" w:styleId="AF93DB2977264FC2B16C1B782C7643F9">
    <w:name w:val="AF93DB2977264FC2B16C1B782C7643F9"/>
  </w:style>
  <w:style w:type="paragraph" w:customStyle="1" w:styleId="1D4E84F5CE32477FB2C243B9A852B010">
    <w:name w:val="1D4E84F5CE32477FB2C243B9A852B010"/>
  </w:style>
  <w:style w:type="paragraph" w:customStyle="1" w:styleId="66EC5C471ECD4C8094921BD977D970E5">
    <w:name w:val="66EC5C471ECD4C8094921BD977D970E5"/>
  </w:style>
  <w:style w:type="paragraph" w:customStyle="1" w:styleId="7C8E39AAFE28438C88DAB3585D500BB0">
    <w:name w:val="7C8E39AAFE28438C88DAB3585D500BB0"/>
  </w:style>
  <w:style w:type="paragraph" w:customStyle="1" w:styleId="2F7D8031BC0648A9B0A1CB53D1309201">
    <w:name w:val="2F7D8031BC0648A9B0A1CB53D1309201"/>
  </w:style>
  <w:style w:type="paragraph" w:customStyle="1" w:styleId="E4BB4171567D47B79D3EB140B88FA5DC">
    <w:name w:val="E4BB4171567D47B79D3EB140B88FA5DC"/>
  </w:style>
  <w:style w:type="paragraph" w:customStyle="1" w:styleId="83DCFB25B87B4C1FB0A640353F576822">
    <w:name w:val="83DCFB25B87B4C1FB0A640353F576822"/>
  </w:style>
  <w:style w:type="paragraph" w:customStyle="1" w:styleId="208342443C344034AB16AA1030F102DE">
    <w:name w:val="208342443C344034AB16AA1030F102DE"/>
  </w:style>
  <w:style w:type="paragraph" w:customStyle="1" w:styleId="8FD8FA6C8847429E9222D2F6D940303B">
    <w:name w:val="8FD8FA6C8847429E9222D2F6D940303B"/>
  </w:style>
  <w:style w:type="paragraph" w:customStyle="1" w:styleId="57C0C015040345CEBA0241A4159E8FEB">
    <w:name w:val="57C0C015040345CEBA0241A4159E8FEB"/>
  </w:style>
  <w:style w:type="paragraph" w:customStyle="1" w:styleId="F9E5D0B9486F4A618E36AC7FCEB08FAC">
    <w:name w:val="F9E5D0B9486F4A618E36AC7FCEB08FAC"/>
  </w:style>
  <w:style w:type="paragraph" w:customStyle="1" w:styleId="5686C3F7AB6F426DA19E927886716188">
    <w:name w:val="5686C3F7AB6F426DA19E927886716188"/>
  </w:style>
  <w:style w:type="paragraph" w:customStyle="1" w:styleId="C68E830AA61640C3ABA7280B7730D8D4">
    <w:name w:val="C68E830AA61640C3ABA7280B7730D8D4"/>
  </w:style>
  <w:style w:type="paragraph" w:customStyle="1" w:styleId="051380DEE8F44BBFB753966F69E063DD">
    <w:name w:val="051380DEE8F44BBFB753966F69E063DD"/>
  </w:style>
  <w:style w:type="paragraph" w:customStyle="1" w:styleId="162CAAA6EECB43B2B8ADC3B5A6B1F355">
    <w:name w:val="162CAAA6EECB43B2B8ADC3B5A6B1F355"/>
  </w:style>
  <w:style w:type="paragraph" w:customStyle="1" w:styleId="72044BBDDB044FFBABCB938B27F8F2B0">
    <w:name w:val="72044BBDDB044FFBABCB938B27F8F2B0"/>
  </w:style>
  <w:style w:type="paragraph" w:customStyle="1" w:styleId="7AD74CC7599045AE87319F7C67D00476">
    <w:name w:val="7AD74CC7599045AE87319F7C67D00476"/>
  </w:style>
  <w:style w:type="paragraph" w:customStyle="1" w:styleId="F5F9991C30874B359C480CA51C86D8B4">
    <w:name w:val="F5F9991C30874B359C480CA51C86D8B4"/>
  </w:style>
  <w:style w:type="paragraph" w:customStyle="1" w:styleId="D02AA65EA7884B42B72CB6B3B925377D">
    <w:name w:val="D02AA65EA7884B42B72CB6B3B925377D"/>
  </w:style>
  <w:style w:type="paragraph" w:customStyle="1" w:styleId="3CDB243C445C46FDA4D63A404E705DD2">
    <w:name w:val="3CDB243C445C46FDA4D63A404E705DD2"/>
  </w:style>
  <w:style w:type="paragraph" w:customStyle="1" w:styleId="FE186C08999D46B18276FE21D683C7F7">
    <w:name w:val="FE186C08999D46B18276FE21D683C7F7"/>
  </w:style>
  <w:style w:type="paragraph" w:customStyle="1" w:styleId="05BF7DEA767D4AB5AA5AE853EF6E5772">
    <w:name w:val="05BF7DEA767D4AB5AA5AE853EF6E5772"/>
  </w:style>
  <w:style w:type="paragraph" w:customStyle="1" w:styleId="DDE03FC8E3FB474CB2C178E28A927676">
    <w:name w:val="DDE03FC8E3FB474CB2C178E28A927676"/>
  </w:style>
  <w:style w:type="paragraph" w:customStyle="1" w:styleId="0BA0AEF78C49413AB623BD9F215D7605">
    <w:name w:val="0BA0AEF78C49413AB623BD9F215D7605"/>
  </w:style>
  <w:style w:type="paragraph" w:customStyle="1" w:styleId="10DBA1798BAD4930B85DCB3DF6C95D92">
    <w:name w:val="10DBA1798BAD4930B85DCB3DF6C95D92"/>
  </w:style>
  <w:style w:type="paragraph" w:customStyle="1" w:styleId="09FDAEFAD7B94378A2F0EEA739026F80">
    <w:name w:val="09FDAEFAD7B94378A2F0EEA739026F80"/>
    <w:rsid w:val="0086251A"/>
  </w:style>
  <w:style w:type="paragraph" w:customStyle="1" w:styleId="A305D4471AFD401EB3BB5601239EE72D">
    <w:name w:val="A305D4471AFD401EB3BB5601239EE72D"/>
    <w:rsid w:val="0086251A"/>
  </w:style>
  <w:style w:type="paragraph" w:customStyle="1" w:styleId="2F6A23E1121F4330A5B4BC1770A8B84D">
    <w:name w:val="2F6A23E1121F4330A5B4BC1770A8B84D"/>
    <w:rsid w:val="00862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ugerdefinere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ECEC2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28dbae-8c5d-4bb4-9491-643cb252ee69">
      <UserInfo>
        <DisplayName/>
        <AccountId xsi:nil="true"/>
        <AccountType/>
      </UserInfo>
    </SharedWithUsers>
    <MediaLengthInSeconds xmlns="37b9ca26-caf9-484f-b295-ae59c6c14e40" xsi:nil="true"/>
    <_activity xmlns="37b9ca26-caf9-484f-b295-ae59c6c14e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630AB02817F34B914341BF515672C9" ma:contentTypeVersion="13" ma:contentTypeDescription="Opret et nyt dokument." ma:contentTypeScope="" ma:versionID="bfc9cdd2a08ca3d2ddda3f84fe6b547a">
  <xsd:schema xmlns:xsd="http://www.w3.org/2001/XMLSchema" xmlns:xs="http://www.w3.org/2001/XMLSchema" xmlns:p="http://schemas.microsoft.com/office/2006/metadata/properties" xmlns:ns3="37b9ca26-caf9-484f-b295-ae59c6c14e40" xmlns:ns4="fa28dbae-8c5d-4bb4-9491-643cb252ee69" targetNamespace="http://schemas.microsoft.com/office/2006/metadata/properties" ma:root="true" ma:fieldsID="7f7289fdb44ccde11280c16206d82980" ns3:_="" ns4:_="">
    <xsd:import namespace="37b9ca26-caf9-484f-b295-ae59c6c14e40"/>
    <xsd:import namespace="fa28dbae-8c5d-4bb4-9491-643cb252ee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9ca26-caf9-484f-b295-ae59c6c14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8dbae-8c5d-4bb4-9491-643cb252e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fa28dbae-8c5d-4bb4-9491-643cb252ee69"/>
    <ds:schemaRef ds:uri="37b9ca26-caf9-484f-b295-ae59c6c14e40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81781-4A57-4E20-ACE1-20924BB0E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9ca26-caf9-484f-b295-ae59c6c14e40"/>
    <ds:schemaRef ds:uri="fa28dbae-8c5d-4bb4-9491-643cb252e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31425B-31CE-4C2F-96F6-CE37B889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Finpudset CV – designet af MOO</Template>
  <TotalTime>0</TotalTime>
  <Pages>1</Pages>
  <Words>174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født d. 3.12.05|Adresse: Bjergmarken 20, 2. Th Holbæk</dc:subject>
  <dc:creator/>
  <cp:keywords/>
  <dc:description/>
  <cp:lastModifiedBy/>
  <cp:revision>1</cp:revision>
  <dcterms:created xsi:type="dcterms:W3CDTF">2023-05-22T07:54:00Z</dcterms:created>
  <dcterms:modified xsi:type="dcterms:W3CDTF">2023-05-22T07:54:00Z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0x0101000B630AB02817F34B914341BF515672C9</vt:lpwstr>
  </property>
  <property fmtid="{D5CDD505-2E9C-101B-9397-08002B2CF9AE}" pid="3" name="Order">
    <vt:r8>38500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